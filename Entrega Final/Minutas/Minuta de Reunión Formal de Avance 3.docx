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6"/>
        <w:gridCol w:w="26"/>
        <w:gridCol w:w="523"/>
        <w:gridCol w:w="2718"/>
        <w:gridCol w:w="1653"/>
        <w:gridCol w:w="1009"/>
        <w:gridCol w:w="1399"/>
        <w:gridCol w:w="1338"/>
      </w:tblGrid>
      <w:tr w:rsidR="00CE5F40" w14:paraId="3D724B64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8D2933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pacing w:val="4"/>
                <w:sz w:val="40"/>
                <w:szCs w:val="40"/>
              </w:rPr>
            </w:pPr>
            <w:r>
              <w:rPr>
                <w:rFonts w:ascii="Tahoma" w:hAnsi="Tahoma" w:cs="Tahoma"/>
                <w:spacing w:val="4"/>
                <w:sz w:val="40"/>
                <w:szCs w:val="40"/>
              </w:rPr>
              <w:t>Minuta</w:t>
            </w:r>
            <w:r w:rsidR="00C96C94">
              <w:rPr>
                <w:rFonts w:ascii="Tahoma" w:hAnsi="Tahoma" w:cs="Tahoma"/>
                <w:spacing w:val="4"/>
                <w:sz w:val="40"/>
                <w:szCs w:val="40"/>
              </w:rPr>
              <w:t xml:space="preserve"> de Reunión Formal de Avance</w:t>
            </w:r>
          </w:p>
        </w:tc>
      </w:tr>
      <w:tr w:rsidR="00CE5F40" w14:paraId="291E9AAB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4C30834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3B70B1" w14:paraId="1A69EE78" w14:textId="77777777" w:rsidTr="00E06C26">
        <w:trPr>
          <w:trHeight w:val="274"/>
          <w:jc w:val="center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id w:val="310988720"/>
              <w:placeholder>
                <w:docPart w:val="3B00BFF25F4D406C93835B9D969B8B3A"/>
              </w:placeholder>
            </w:sdtPr>
            <w:sdtContent>
              <w:p w14:paraId="16205B8E" w14:textId="0AAB48CD" w:rsidR="003B70B1" w:rsidRPr="006A6FCE" w:rsidRDefault="003B70B1" w:rsidP="003B70B1">
                <w:pPr>
                  <w:autoSpaceDE w:val="0"/>
                  <w:autoSpaceDN w:val="0"/>
                  <w:adjustRightInd w:val="0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  <w:lang w:eastAsia="en-US"/>
                  </w:rPr>
                  <w:t>CYPHER VAULT</w:t>
                </w:r>
              </w:p>
            </w:sdtContent>
          </w:sdt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id w:val="171003211"/>
              <w:placeholder>
                <w:docPart w:val="966F280DFB654A528FBFA75ED7B244EF"/>
              </w:placeholder>
            </w:sdtPr>
            <w:sdtContent>
              <w:p w14:paraId="72650A5C" w14:textId="27366CBC" w:rsidR="003B70B1" w:rsidRPr="006A6FCE" w:rsidRDefault="003B70B1" w:rsidP="003B70B1">
                <w:pPr>
                  <w:autoSpaceDE w:val="0"/>
                  <w:autoSpaceDN w:val="0"/>
                  <w:adjustRightInd w:val="0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  <w:lang w:eastAsia="en-US"/>
                  </w:rPr>
                  <w:t>GRUPO 1 = INNOVASOFT</w:t>
                </w:r>
              </w:p>
            </w:sdtContent>
          </w:sdt>
        </w:tc>
        <w:sdt>
          <w:sdtPr>
            <w:rPr>
              <w:rFonts w:ascii="Tahoma" w:hAnsi="Tahoma" w:cs="Tahoma"/>
              <w:b/>
              <w:bCs/>
              <w:caps/>
              <w:spacing w:val="4"/>
              <w:sz w:val="16"/>
              <w:szCs w:val="16"/>
              <w:lang w:eastAsia="en-US"/>
            </w:rPr>
            <w:id w:val="1780136303"/>
            <w:placeholder>
              <w:docPart w:val="12B0F26AA3C64974BFFEA22347450EDB"/>
            </w:placeholder>
            <w:date w:fullDate="2024-05-2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6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</w:tcPr>
              <w:p w14:paraId="294B58F8" w14:textId="0B9A5466" w:rsidR="003B70B1" w:rsidRPr="006A6FCE" w:rsidRDefault="003B2708" w:rsidP="003B70B1">
                <w:pPr>
                  <w:autoSpaceDE w:val="0"/>
                  <w:autoSpaceDN w:val="0"/>
                  <w:adjustRightInd w:val="0"/>
                  <w:jc w:val="right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>22/05/2024</w:t>
                </w:r>
              </w:p>
            </w:tc>
          </w:sdtContent>
        </w:sdt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  <w:lang w:eastAsia="en-US"/>
              </w:rPr>
              <w:id w:val="-1424330803"/>
              <w:placeholder>
                <w:docPart w:val="C357740F23FF449187E970ED65F5F56C"/>
              </w:placeholder>
            </w:sdtPr>
            <w:sdtContent>
              <w:p w14:paraId="4AA0EB26" w14:textId="53A475EC" w:rsidR="003B70B1" w:rsidRDefault="003B70B1" w:rsidP="003B70B1">
                <w:pPr>
                  <w:autoSpaceDE w:val="0"/>
                  <w:autoSpaceDN w:val="0"/>
                  <w:adjustRightInd w:val="0"/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 xml:space="preserve">RF </w:t>
                </w:r>
                <w:r w:rsidR="003B2708"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>3</w:t>
                </w:r>
              </w:p>
            </w:sdtContent>
          </w:sdt>
        </w:tc>
      </w:tr>
      <w:tr w:rsidR="00CE5F40" w14:paraId="63C2B329" w14:textId="77777777" w:rsidTr="00E06C26">
        <w:trPr>
          <w:trHeight w:val="129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CEE270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075BB1D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7AC4A3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2065" w:type="dxa"/>
            <w:gridSpan w:val="3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F602A3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Apuntador</w:t>
            </w:r>
          </w:p>
        </w:tc>
        <w:tc>
          <w:tcPr>
            <w:tcW w:w="8117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740AFF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18155E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7A8CB04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Asistentes</w:t>
            </w:r>
          </w:p>
        </w:tc>
      </w:tr>
      <w:tr w:rsidR="00CE5F40" w14:paraId="00E96B5C" w14:textId="77777777" w:rsidTr="00E06C26">
        <w:tblPrEx>
          <w:tblCellMar>
            <w:left w:w="86" w:type="dxa"/>
            <w:right w:w="86" w:type="dxa"/>
          </w:tblCellMar>
        </w:tblPrEx>
        <w:trPr>
          <w:trHeight w:val="432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tbl>
            <w:tblPr>
              <w:tblW w:w="100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02"/>
              <w:gridCol w:w="14"/>
              <w:gridCol w:w="3388"/>
              <w:gridCol w:w="14"/>
              <w:gridCol w:w="3261"/>
            </w:tblGrid>
            <w:tr w:rsidR="00E06C26" w:rsidRPr="003B30F8" w14:paraId="695A2733" w14:textId="77777777" w:rsidTr="00E06C26">
              <w:tc>
                <w:tcPr>
                  <w:tcW w:w="3416" w:type="dxa"/>
                  <w:gridSpan w:val="2"/>
                  <w:shd w:val="clear" w:color="auto" w:fill="E6E6E6"/>
                </w:tcPr>
                <w:p w14:paraId="69C89B7C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Apellido y Nombre</w:t>
                  </w:r>
                </w:p>
              </w:tc>
              <w:tc>
                <w:tcPr>
                  <w:tcW w:w="3402" w:type="dxa"/>
                  <w:gridSpan w:val="2"/>
                  <w:shd w:val="clear" w:color="auto" w:fill="E6E6E6"/>
                </w:tcPr>
                <w:p w14:paraId="5001E2D3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Rol en el Proyecto</w:t>
                  </w:r>
                </w:p>
              </w:tc>
              <w:tc>
                <w:tcPr>
                  <w:tcW w:w="3261" w:type="dxa"/>
                  <w:shd w:val="clear" w:color="auto" w:fill="E6E6E6"/>
                </w:tcPr>
                <w:p w14:paraId="73679F60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FIRMA</w:t>
                  </w:r>
                </w:p>
              </w:tc>
            </w:tr>
            <w:tr w:rsidR="00E06C26" w:rsidRPr="003B30F8" w14:paraId="7EC4AFF7" w14:textId="77777777" w:rsidTr="00E06C26">
              <w:tc>
                <w:tcPr>
                  <w:tcW w:w="3402" w:type="dxa"/>
                  <w:shd w:val="clear" w:color="auto" w:fill="auto"/>
                </w:tcPr>
                <w:p w14:paraId="429EBD26" w14:textId="3953EED1" w:rsidR="00E06C26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FRANCISCO OROZCO DE LA HOZ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5ECB2AAD" w14:textId="3F818A60" w:rsidR="00E06C26" w:rsidRPr="003B30F8" w:rsidRDefault="003B70B1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PRODUCT OWNER</w:t>
                  </w:r>
                </w:p>
              </w:tc>
              <w:tc>
                <w:tcPr>
                  <w:tcW w:w="3275" w:type="dxa"/>
                  <w:gridSpan w:val="2"/>
                </w:tcPr>
                <w:p w14:paraId="333120D1" w14:textId="77777777" w:rsidR="00E06C26" w:rsidRDefault="00E06C26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5AA8D1B5" w14:textId="77777777" w:rsidTr="00E06C26">
              <w:tc>
                <w:tcPr>
                  <w:tcW w:w="3402" w:type="dxa"/>
                  <w:shd w:val="clear" w:color="auto" w:fill="auto"/>
                </w:tcPr>
                <w:p w14:paraId="5A9F7FDB" w14:textId="4AD296E7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FLAVIO YBARRA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33F8C868" w14:textId="13AAC1E3" w:rsidR="003B70B1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SCRUM MASTER</w:t>
                  </w:r>
                </w:p>
              </w:tc>
              <w:tc>
                <w:tcPr>
                  <w:tcW w:w="3275" w:type="dxa"/>
                  <w:gridSpan w:val="2"/>
                </w:tcPr>
                <w:p w14:paraId="6A2CFB12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735403D9" w14:textId="77777777" w:rsidTr="00E06C26">
              <w:tc>
                <w:tcPr>
                  <w:tcW w:w="3402" w:type="dxa"/>
                  <w:shd w:val="clear" w:color="auto" w:fill="auto"/>
                </w:tcPr>
                <w:p w14:paraId="1981E360" w14:textId="2F37B7DA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FERNANDO TREJO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26FC8C74" w14:textId="05B8CB7D" w:rsidR="00E06C26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41A508EB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1021D40E" w14:textId="77777777" w:rsidTr="00E06C26">
              <w:tc>
                <w:tcPr>
                  <w:tcW w:w="3402" w:type="dxa"/>
                  <w:shd w:val="clear" w:color="auto" w:fill="auto"/>
                </w:tcPr>
                <w:p w14:paraId="79248BEC" w14:textId="419134D6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ALEJANDRO MORAS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0A18D2C0" w14:textId="27AAF5F4" w:rsidR="00E06C26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7559C685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507229CE" w14:textId="77777777" w:rsidTr="00E06C26">
              <w:tc>
                <w:tcPr>
                  <w:tcW w:w="3402" w:type="dxa"/>
                  <w:shd w:val="clear" w:color="auto" w:fill="auto"/>
                </w:tcPr>
                <w:p w14:paraId="7CD0DAC0" w14:textId="29AC609D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JAVIER GALEANO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7364E465" w14:textId="487D0B86" w:rsidR="00E06C26" w:rsidRPr="00C96C94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009ADF38" w14:textId="16BFE8DF" w:rsidR="00E06C26" w:rsidRDefault="00E06C26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3B70B1" w:rsidRPr="003B30F8" w14:paraId="73DAF18B" w14:textId="77777777" w:rsidTr="00E06C26">
              <w:tc>
                <w:tcPr>
                  <w:tcW w:w="3402" w:type="dxa"/>
                  <w:shd w:val="clear" w:color="auto" w:fill="auto"/>
                </w:tcPr>
                <w:p w14:paraId="7DE5A029" w14:textId="556C4D58" w:rsidR="003B70B1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MELANIE IBARRA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6D3E4DF0" w14:textId="1F4F46DC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</w:tcPr>
                <w:p w14:paraId="0A40D292" w14:textId="77777777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3B70B1" w:rsidRPr="003B30F8" w14:paraId="33632698" w14:textId="77777777" w:rsidTr="00E06C26">
              <w:tc>
                <w:tcPr>
                  <w:tcW w:w="3402" w:type="dxa"/>
                  <w:shd w:val="clear" w:color="auto" w:fill="auto"/>
                </w:tcPr>
                <w:p w14:paraId="4BA0C430" w14:textId="30842AFD" w:rsidR="003B70B1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IVAN SANCHEZ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71934784" w14:textId="323D6A62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</w:tcPr>
                <w:p w14:paraId="3A2B8A3D" w14:textId="77777777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6BAA21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RPr="005A1F90" w14:paraId="23EC594A" w14:textId="77777777" w:rsidTr="00E06C26">
        <w:trPr>
          <w:trHeight w:val="360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single" w:sz="9" w:space="0" w:color="999999"/>
              <w:right w:val="nil"/>
            </w:tcBorders>
            <w:shd w:val="clear" w:color="000000" w:fill="FFFFFF"/>
            <w:vAlign w:val="center"/>
          </w:tcPr>
          <w:p w14:paraId="15C84679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  <w:p w14:paraId="3F443D37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 w:rsidRPr="005A1F90"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Desarrollo</w:t>
            </w:r>
          </w:p>
          <w:p w14:paraId="37ED413B" w14:textId="77777777" w:rsidR="00CE5F40" w:rsidRPr="005A1F9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</w:tc>
      </w:tr>
      <w:tr w:rsidR="00CE5F40" w14:paraId="577580C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D2A321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6D07DC4" w14:textId="59732932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Contraseña</w:t>
            </w:r>
          </w:p>
        </w:tc>
      </w:tr>
      <w:tr w:rsidR="00CE5F40" w14:paraId="4CC7E3C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1DA0B1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E83F0F" w14:textId="556AEE11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en contraseña</w:t>
            </w:r>
          </w:p>
        </w:tc>
      </w:tr>
      <w:tr w:rsidR="00CE5F40" w14:paraId="156102B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7A7ED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CE7F37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45B286B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B2FB37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197367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B475909" w14:textId="75481401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contraseña no puede incluir el nombre del usuario</w:t>
            </w:r>
          </w:p>
        </w:tc>
      </w:tr>
      <w:tr w:rsidR="00CE5F40" w14:paraId="27CE555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005C1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60EB65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1ADDD4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97F81C7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D77429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34259D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37E90A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2596565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BA26A7C" w14:textId="6DAB9492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comprobará como contraseña valida aquella contraseña que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0DC03E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38F254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4D8BA5A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8EDC9D" w14:textId="77777777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Cumpla con lo anteriormente pedido y que no posea el nombre</w:t>
            </w:r>
          </w:p>
          <w:p w14:paraId="137ADB8A" w14:textId="113F13C1" w:rsidR="003B2708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 usuario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B44FCB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0A10D6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3B3CBD6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015E8F8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87CB7E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9F9C4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D3AEC01" w14:textId="3D1CECB4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Foto en el registro</w:t>
            </w:r>
          </w:p>
        </w:tc>
      </w:tr>
      <w:tr w:rsidR="00CE5F40" w14:paraId="3683AD0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3A90FF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7D521F0" w14:textId="38CDCA2E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Guias</w:t>
            </w:r>
            <w:proofErr w:type="spellEnd"/>
            <w:r>
              <w:rPr>
                <w:rFonts w:ascii="Calibri" w:hAnsi="Calibri" w:cs="Calibri"/>
              </w:rPr>
              <w:t xml:space="preserve"> para el usuario el momento del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tomar la</w:t>
            </w:r>
            <w:r>
              <w:rPr>
                <w:rFonts w:ascii="Calibri" w:hAnsi="Calibri" w:cs="Calibri"/>
              </w:rPr>
              <w:t xml:space="preserve"> foto de registro</w:t>
            </w:r>
          </w:p>
        </w:tc>
      </w:tr>
      <w:tr w:rsidR="00CE5F40" w14:paraId="439F7B7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492ED1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1C508E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5850E09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583DE5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EF4408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5CE32C" w14:textId="6B381F42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 momento de registrarse deben haber </w:t>
            </w:r>
            <w:proofErr w:type="spellStart"/>
            <w:r>
              <w:rPr>
                <w:rFonts w:ascii="Calibri" w:hAnsi="Calibri" w:cs="Calibri"/>
              </w:rPr>
              <w:t>guias</w:t>
            </w:r>
            <w:proofErr w:type="spellEnd"/>
            <w:r>
              <w:rPr>
                <w:rFonts w:ascii="Calibri" w:hAnsi="Calibri" w:cs="Calibri"/>
              </w:rPr>
              <w:t xml:space="preserve"> visuales e indicaciones para el</w:t>
            </w:r>
          </w:p>
        </w:tc>
      </w:tr>
      <w:tr w:rsidR="00CE5F40" w14:paraId="333538D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EF54A6E" w14:textId="1F0D3364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Correcto registro</w:t>
            </w:r>
          </w:p>
        </w:tc>
      </w:tr>
      <w:tr w:rsidR="00CE5F40" w14:paraId="7F9C804C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1BD2C35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A8C613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1F2DD7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D261F6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A8E923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291F2351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67A198D" w14:textId="11CE8990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Se añadirán </w:t>
            </w:r>
            <w:proofErr w:type="spellStart"/>
            <w:r>
              <w:rPr>
                <w:rFonts w:ascii="Calibri" w:hAnsi="Calibri" w:cs="Calibri"/>
              </w:rPr>
              <w:t>guias</w:t>
            </w:r>
            <w:proofErr w:type="spellEnd"/>
            <w:r>
              <w:rPr>
                <w:rFonts w:ascii="Calibri" w:hAnsi="Calibri" w:cs="Calibri"/>
              </w:rPr>
              <w:t xml:space="preserve"> visuales como un ovalo en donde el usuario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533144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39D003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4FB6A27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A9A9745" w14:textId="3825751D" w:rsidR="00CE5F40" w:rsidRDefault="003B27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Deberá centrar su cara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7A9F8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EAC369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38F89BF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6436" w:type="dxa"/>
            <w:gridSpan w:val="5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2C83426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4297A32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4E5B67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0F4395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4A41F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7569DE5" w14:textId="29C848D2" w:rsidR="00CE5F40" w:rsidRDefault="00912F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Cambio en requerimiento</w:t>
            </w:r>
          </w:p>
        </w:tc>
      </w:tr>
      <w:tr w:rsidR="00CE5F40" w14:paraId="205ABE2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0448FF6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F7AAD63" w14:textId="65E2B7AA" w:rsidR="00CE5F40" w:rsidRDefault="00912F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PO enviara una solicitud de cambio en el sprint numero 4</w:t>
            </w:r>
          </w:p>
        </w:tc>
      </w:tr>
      <w:tr w:rsidR="00CE5F40" w14:paraId="5F756EA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43DBC8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AAC2FCE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72251E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542A9DC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7AB2D07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8F4753E" w14:textId="45ACD9D6" w:rsidR="00CE5F40" w:rsidRDefault="00912F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Evaluar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y aceptar o rechazar el pedido de cambio</w:t>
            </w:r>
          </w:p>
        </w:tc>
      </w:tr>
      <w:tr w:rsidR="00CE5F40" w14:paraId="4521DD5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97B2AB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C1834C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F34EA9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B25CB6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7AD067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DEC7B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4A1B83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5CBB65A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3FA41E8" w14:textId="39C6716C" w:rsidR="00CE5F40" w:rsidRDefault="00912F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 recibir el pedido de cambio del PO se evaluará y 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2BF404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E123D0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83BC8E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C383933" w14:textId="5D72C39A" w:rsidR="00CE5F40" w:rsidRDefault="00912F08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Posteriormente se aceptará o rechazará dicha solicitud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3F7187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9727D4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2020AF9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189833A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015E6B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6BB79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66FF4F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B97C531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4341211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A07AE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AECF4DE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874910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E59C29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F7AA00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4EA640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348A445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76B92C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A7D4F6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F0B95C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7E0A20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545BFC0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16E2D6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FB5190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18DC84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749487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4B924B7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AD00A3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A25360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097688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EF7971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6665CE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006666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093538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3B7D5C1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5B6D1B2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3E900922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8262"/>
      </w:tblGrid>
      <w:tr w:rsidR="00CE5F40" w14:paraId="17E3EDAB" w14:textId="77777777" w:rsidTr="004F19E7">
        <w:trPr>
          <w:trHeight w:val="360"/>
          <w:jc w:val="center"/>
        </w:trPr>
        <w:tc>
          <w:tcPr>
            <w:tcW w:w="181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6BB23C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PROXIMA REUNION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127221357"/>
            <w:placeholder>
              <w:docPart w:val="1AA349B6BA6D4F0B9CC0BDCC45707091"/>
            </w:placeholder>
            <w:date w:fullDate="2024-06-0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8262" w:type="dxa"/>
                <w:tcBorders>
                  <w:top w:val="single" w:sz="9" w:space="0" w:color="999999"/>
                  <w:left w:val="single" w:sz="3" w:space="0" w:color="C0C0C0"/>
                  <w:bottom w:val="single" w:sz="3" w:space="0" w:color="C0C0C0"/>
                  <w:right w:val="single" w:sz="3" w:space="0" w:color="C0C0C0"/>
                </w:tcBorders>
                <w:shd w:val="clear" w:color="000000" w:fill="FFFFFF"/>
                <w:vAlign w:val="center"/>
              </w:tcPr>
              <w:p w14:paraId="4458A5F8" w14:textId="07BB66C9" w:rsidR="00CE5F40" w:rsidRDefault="003B2708" w:rsidP="004F19E7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05/06/2024</w:t>
                </w:r>
              </w:p>
            </w:tc>
          </w:sdtContent>
        </w:sdt>
      </w:tr>
    </w:tbl>
    <w:p w14:paraId="1E21730B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18"/>
          <w:szCs w:val="18"/>
        </w:rPr>
      </w:pPr>
    </w:p>
    <w:p w14:paraId="04473023" w14:textId="77777777" w:rsidR="00CE5F40" w:rsidRDefault="00CE5F40" w:rsidP="00CE5F40"/>
    <w:p w14:paraId="3A0E589A" w14:textId="77777777" w:rsidR="000D534F" w:rsidRDefault="000D534F"/>
    <w:sectPr w:rsidR="000D534F" w:rsidSect="00531660">
      <w:headerReference w:type="default" r:id="rId7"/>
      <w:footerReference w:type="default" r:id="rId8"/>
      <w:pgSz w:w="12240" w:h="15840"/>
      <w:pgMar w:top="1417" w:right="1041" w:bottom="1417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A47D1" w14:textId="77777777" w:rsidR="008D2EAB" w:rsidRDefault="008D2EAB" w:rsidP="00CE5F40">
      <w:r>
        <w:separator/>
      </w:r>
    </w:p>
  </w:endnote>
  <w:endnote w:type="continuationSeparator" w:id="0">
    <w:p w14:paraId="72CD8BA8" w14:textId="77777777" w:rsidR="008D2EAB" w:rsidRDefault="008D2EAB" w:rsidP="00CE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ahoma" w:hAnsi="Tahoma" w:cs="Tahoma"/>
        <w:sz w:val="16"/>
        <w:szCs w:val="16"/>
        <w:lang w:val="es-AR"/>
      </w:rPr>
      <w:id w:val="327405551"/>
      <w:docPartObj>
        <w:docPartGallery w:val="Page Numbers (Bottom of Page)"/>
        <w:docPartUnique/>
      </w:docPartObj>
    </w:sdtPr>
    <w:sdtContent>
      <w:p w14:paraId="40F8FA5E" w14:textId="77777777" w:rsidR="00CE5F40" w:rsidRPr="0062251A" w:rsidRDefault="00F33E3E" w:rsidP="0062251A">
        <w:pPr>
          <w:pStyle w:val="Encabezado"/>
          <w:tabs>
            <w:tab w:val="clear" w:pos="4252"/>
            <w:tab w:val="clear" w:pos="8504"/>
            <w:tab w:val="center" w:pos="5103"/>
            <w:tab w:val="right" w:pos="10206"/>
          </w:tabs>
          <w:jc w:val="right"/>
          <w:rPr>
            <w:rFonts w:ascii="Tahoma" w:hAnsi="Tahoma" w:cs="Tahoma"/>
            <w:sz w:val="16"/>
            <w:szCs w:val="16"/>
            <w:lang w:val="es-AR"/>
          </w:rPr>
        </w:pP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begin"/>
        </w:r>
        <w:r w:rsidR="00CE5F40" w:rsidRPr="0062251A">
          <w:rPr>
            <w:rFonts w:ascii="Tahoma" w:hAnsi="Tahoma" w:cs="Tahoma"/>
            <w:sz w:val="16"/>
            <w:szCs w:val="16"/>
            <w:lang w:val="es-AR"/>
          </w:rPr>
          <w:instrText>PAGE   \* MERGEFORMAT</w:instrTex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separate"/>
        </w:r>
        <w:r w:rsidR="00040822">
          <w:rPr>
            <w:rFonts w:ascii="Tahoma" w:hAnsi="Tahoma" w:cs="Tahoma"/>
            <w:noProof/>
            <w:sz w:val="16"/>
            <w:szCs w:val="16"/>
            <w:lang w:val="es-AR"/>
          </w:rPr>
          <w:t>1</w: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end"/>
        </w:r>
      </w:p>
    </w:sdtContent>
  </w:sdt>
  <w:p w14:paraId="2AA9B4BA" w14:textId="77777777" w:rsidR="00CE5F40" w:rsidRDefault="00CE5F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D4696" w14:textId="77777777" w:rsidR="008D2EAB" w:rsidRDefault="008D2EAB" w:rsidP="00CE5F40">
      <w:r>
        <w:separator/>
      </w:r>
    </w:p>
  </w:footnote>
  <w:footnote w:type="continuationSeparator" w:id="0">
    <w:p w14:paraId="24B6776D" w14:textId="77777777" w:rsidR="008D2EAB" w:rsidRDefault="008D2EAB" w:rsidP="00CE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E21C2" w14:textId="77777777" w:rsidR="00C96C94" w:rsidRPr="0062251A" w:rsidRDefault="00C96C94" w:rsidP="0062251A">
    <w:pPr>
      <w:pStyle w:val="Encabezado"/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 wp14:anchorId="42CF39A7" wp14:editId="22E390F0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  <w:t>Minuta de Reunión Formal de Avance</w:t>
    </w:r>
  </w:p>
  <w:p w14:paraId="6B11DE86" w14:textId="77777777" w:rsidR="00C96C94" w:rsidRPr="0062251A" w:rsidRDefault="00C96C94" w:rsidP="0062251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22"/>
    <w:rsid w:val="00040822"/>
    <w:rsid w:val="000D534F"/>
    <w:rsid w:val="001E59EC"/>
    <w:rsid w:val="002A63FB"/>
    <w:rsid w:val="00397D23"/>
    <w:rsid w:val="003B2708"/>
    <w:rsid w:val="003B70B1"/>
    <w:rsid w:val="00531660"/>
    <w:rsid w:val="00604CED"/>
    <w:rsid w:val="0062251A"/>
    <w:rsid w:val="006A6FCE"/>
    <w:rsid w:val="007A3C17"/>
    <w:rsid w:val="00862239"/>
    <w:rsid w:val="00875A70"/>
    <w:rsid w:val="008D2EAB"/>
    <w:rsid w:val="00912F08"/>
    <w:rsid w:val="00995049"/>
    <w:rsid w:val="00A73B00"/>
    <w:rsid w:val="00BC5EA2"/>
    <w:rsid w:val="00C54959"/>
    <w:rsid w:val="00C96C94"/>
    <w:rsid w:val="00CC0822"/>
    <w:rsid w:val="00CE5F40"/>
    <w:rsid w:val="00E06C26"/>
    <w:rsid w:val="00F16BDB"/>
    <w:rsid w:val="00F33E3E"/>
    <w:rsid w:val="00FD0AD3"/>
    <w:rsid w:val="00FE0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CAE9E"/>
  <w15:docId w15:val="{4117E676-D1AC-4B6D-9C29-58685BB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5F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F4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C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E5F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oy\Google%20Drive\Docencia\%5bUNGS%5d%20Laboratorio%20de%20Construcci&#243;n%20de%20Software%20-%20PP%20I\Minuta_de_Reunion_Formal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A349B6BA6D4F0B9CC0BDCC4570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B46B-09D9-4558-8144-2F499E01DCF0}"/>
      </w:docPartPr>
      <w:docPartBody>
        <w:p w:rsidR="00214D33" w:rsidRDefault="00642804">
          <w:pPr>
            <w:pStyle w:val="1AA349B6BA6D4F0B9CC0BDCC45707091"/>
          </w:pPr>
          <w:r w:rsidRPr="00EF48AF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B00BFF25F4D406C93835B9D969B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173A-A146-4A47-82BB-C1B28435143E}"/>
      </w:docPartPr>
      <w:docPartBody>
        <w:p w:rsidR="00127BB2" w:rsidRDefault="00214D33" w:rsidP="00214D33">
          <w:pPr>
            <w:pStyle w:val="3B00BFF25F4D406C93835B9D969B8B3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6F280DFB654A528FBFA75ED7B2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F569-EF63-41AB-9DC9-61DE78131CDE}"/>
      </w:docPartPr>
      <w:docPartBody>
        <w:p w:rsidR="00127BB2" w:rsidRDefault="00214D33" w:rsidP="00214D33">
          <w:pPr>
            <w:pStyle w:val="966F280DFB654A528FBFA75ED7B244E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B0F26AA3C64974BFFEA22347450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C30D7-CFF0-4179-B74E-BE853549FE64}"/>
      </w:docPartPr>
      <w:docPartBody>
        <w:p w:rsidR="00127BB2" w:rsidRDefault="00214D33" w:rsidP="00214D33">
          <w:pPr>
            <w:pStyle w:val="12B0F26AA3C64974BFFEA22347450EDB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357740F23FF449187E970ED65F5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06C2A-F66F-46F1-8DE6-3264E40BC325}"/>
      </w:docPartPr>
      <w:docPartBody>
        <w:p w:rsidR="00127BB2" w:rsidRDefault="00214D33" w:rsidP="00214D33">
          <w:pPr>
            <w:pStyle w:val="C357740F23FF449187E970ED65F5F56C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04"/>
    <w:rsid w:val="00127BB2"/>
    <w:rsid w:val="00214D33"/>
    <w:rsid w:val="00642804"/>
    <w:rsid w:val="00862239"/>
    <w:rsid w:val="00A033DE"/>
    <w:rsid w:val="00AB2737"/>
    <w:rsid w:val="00E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4D33"/>
  </w:style>
  <w:style w:type="paragraph" w:customStyle="1" w:styleId="1AA349B6BA6D4F0B9CC0BDCC45707091">
    <w:name w:val="1AA349B6BA6D4F0B9CC0BDCC45707091"/>
  </w:style>
  <w:style w:type="paragraph" w:customStyle="1" w:styleId="3B00BFF25F4D406C93835B9D969B8B3A">
    <w:name w:val="3B00BFF25F4D406C93835B9D969B8B3A"/>
    <w:rsid w:val="00214D33"/>
    <w:rPr>
      <w:kern w:val="2"/>
      <w:lang w:val="es-ES" w:eastAsia="es-ES"/>
      <w14:ligatures w14:val="standardContextual"/>
    </w:rPr>
  </w:style>
  <w:style w:type="paragraph" w:customStyle="1" w:styleId="966F280DFB654A528FBFA75ED7B244EF">
    <w:name w:val="966F280DFB654A528FBFA75ED7B244EF"/>
    <w:rsid w:val="00214D33"/>
    <w:rPr>
      <w:kern w:val="2"/>
      <w:lang w:val="es-ES" w:eastAsia="es-ES"/>
      <w14:ligatures w14:val="standardContextual"/>
    </w:rPr>
  </w:style>
  <w:style w:type="paragraph" w:customStyle="1" w:styleId="12B0F26AA3C64974BFFEA22347450EDB">
    <w:name w:val="12B0F26AA3C64974BFFEA22347450EDB"/>
    <w:rsid w:val="00214D33"/>
    <w:rPr>
      <w:kern w:val="2"/>
      <w:lang w:val="es-ES" w:eastAsia="es-ES"/>
      <w14:ligatures w14:val="standardContextual"/>
    </w:rPr>
  </w:style>
  <w:style w:type="paragraph" w:customStyle="1" w:styleId="C357740F23FF449187E970ED65F5F56C">
    <w:name w:val="C357740F23FF449187E970ED65F5F56C"/>
    <w:rsid w:val="00214D33"/>
    <w:rPr>
      <w:kern w:val="2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AE6C-7C59-4F25-92D2-1A0A2A1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Minuta_de_Reunion_Formal_de_Avance.dotx</Template>
  <TotalTime>115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Flavio Martin Ybarra Ybarra</cp:lastModifiedBy>
  <cp:revision>10</cp:revision>
  <dcterms:created xsi:type="dcterms:W3CDTF">2019-09-12T01:52:00Z</dcterms:created>
  <dcterms:modified xsi:type="dcterms:W3CDTF">2024-05-23T18:23:00Z</dcterms:modified>
</cp:coreProperties>
</file>