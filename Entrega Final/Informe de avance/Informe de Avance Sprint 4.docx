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71D1" w14:textId="77777777" w:rsidR="009452EE" w:rsidRPr="009452EE" w:rsidRDefault="009452EE" w:rsidP="009452EE">
      <w:pPr>
        <w:pStyle w:val="Ttulo"/>
        <w:rPr>
          <w:rFonts w:asciiTheme="minorHAnsi" w:hAnsiTheme="minorHAnsi" w:cs="Tahoma"/>
          <w:sz w:val="16"/>
          <w:szCs w:val="16"/>
        </w:rPr>
      </w:pPr>
      <w:r w:rsidRPr="009452EE">
        <w:rPr>
          <w:rFonts w:asciiTheme="minorHAnsi" w:hAnsiTheme="minorHAnsi" w:cs="Tahoma"/>
          <w:spacing w:val="4"/>
          <w:sz w:val="40"/>
          <w:szCs w:val="40"/>
        </w:rPr>
        <w:t>Informe de Avance</w:t>
      </w:r>
    </w:p>
    <w:p w14:paraId="5DC44534" w14:textId="77777777" w:rsidR="009452EE" w:rsidRDefault="009452EE" w:rsidP="00D61599">
      <w:pPr>
        <w:pStyle w:val="Ttulo"/>
        <w:jc w:val="left"/>
        <w:rPr>
          <w:rFonts w:ascii="Tahoma" w:hAnsi="Tahoma" w:cs="Tahoma"/>
          <w:sz w:val="16"/>
          <w:szCs w:val="16"/>
        </w:rPr>
      </w:pPr>
    </w:p>
    <w:p w14:paraId="4D9FB37B" w14:textId="1E7FF050" w:rsidR="00447F8A" w:rsidRPr="00672A77" w:rsidRDefault="00000000" w:rsidP="00D61599">
      <w:pPr>
        <w:pStyle w:val="Ttulo"/>
        <w:jc w:val="left"/>
        <w:rPr>
          <w:rFonts w:ascii="Tahoma" w:hAnsi="Tahoma" w:cs="Tahoma"/>
          <w:sz w:val="16"/>
          <w:szCs w:val="16"/>
        </w:rPr>
      </w:pPr>
      <w:sdt>
        <w:sdtPr>
          <w:rPr>
            <w:rFonts w:ascii="Tahoma" w:hAnsi="Tahoma" w:cs="Tahoma"/>
            <w:sz w:val="16"/>
            <w:szCs w:val="16"/>
          </w:rPr>
          <w:id w:val="655120308"/>
          <w:placeholder>
            <w:docPart w:val="C9F525E137334B70BB810F120E518634"/>
          </w:placeholder>
        </w:sdtPr>
        <w:sdtContent>
          <w:r w:rsidR="00A066D3">
            <w:rPr>
              <w:rFonts w:ascii="Tahoma" w:hAnsi="Tahoma" w:cs="Tahoma"/>
              <w:sz w:val="16"/>
              <w:szCs w:val="16"/>
            </w:rPr>
            <w:t>Cypher Vault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199592519"/>
          <w:placeholder>
            <w:docPart w:val="C9F525E137334B70BB810F120E518634"/>
          </w:placeholder>
        </w:sdtPr>
        <w:sdtContent>
          <w:r w:rsidR="00A066D3">
            <w:rPr>
              <w:rFonts w:ascii="Tahoma" w:hAnsi="Tahoma" w:cs="Tahoma"/>
              <w:sz w:val="16"/>
              <w:szCs w:val="16"/>
            </w:rPr>
            <w:t>Grupo 1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-1992168413"/>
          <w:placeholder>
            <w:docPart w:val="FA2086CFFBA44A9B8C3C7DD0760FD81D"/>
          </w:placeholder>
          <w:date w:fullDate="2024-06-05T00:00:00Z">
            <w:dateFormat w:val="dd/MM/yyyy"/>
            <w:lid w:val="es-ES"/>
            <w:storeMappedDataAs w:val="dateTime"/>
            <w:calendar w:val="gregorian"/>
          </w:date>
        </w:sdtPr>
        <w:sdtContent>
          <w:r w:rsidR="000B7D5E">
            <w:rPr>
              <w:rFonts w:ascii="Tahoma" w:hAnsi="Tahoma" w:cs="Tahoma"/>
              <w:sz w:val="16"/>
              <w:szCs w:val="16"/>
            </w:rPr>
            <w:t>05/06/2024</w:t>
          </w:r>
        </w:sdtContent>
      </w:sdt>
    </w:p>
    <w:p w14:paraId="02B55C7D" w14:textId="77777777" w:rsidR="00FF6079" w:rsidRDefault="00FF6079" w:rsidP="00FF6079"/>
    <w:tbl>
      <w:tblPr>
        <w:tblW w:w="864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6378"/>
      </w:tblGrid>
      <w:tr w:rsidR="009452EE" w:rsidRPr="00447F8A" w14:paraId="17DCC34C" w14:textId="77777777" w:rsidTr="009452EE">
        <w:tc>
          <w:tcPr>
            <w:tcW w:w="2269" w:type="dxa"/>
            <w:shd w:val="clear" w:color="auto" w:fill="548DD4" w:themeFill="text2" w:themeFillTint="99"/>
          </w:tcPr>
          <w:p w14:paraId="02A9E2FB" w14:textId="77777777"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Integrantes</w:t>
            </w:r>
          </w:p>
        </w:tc>
        <w:sdt>
          <w:sdtPr>
            <w:alias w:val="Integrantes"/>
            <w:tag w:val="Lista de Integrantes [Perez, Diaz, etc]"/>
            <w:id w:val="15106312"/>
            <w:placeholder>
              <w:docPart w:val="5888C6AA885E41A4AFAAD3CAA943D0DC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4A757A2C" w14:textId="08EE986E" w:rsidR="009452EE" w:rsidRDefault="00A066D3" w:rsidP="004F19E7">
                <w:pPr>
                  <w:pStyle w:val="Tabletext"/>
                  <w:jc w:val="center"/>
                </w:pPr>
                <w:r>
                  <w:t>Ybarra, Trejo, Sanchez, Ibarra, Galeano y Moras</w:t>
                </w:r>
              </w:p>
            </w:tc>
          </w:sdtContent>
        </w:sdt>
      </w:tr>
      <w:tr w:rsidR="009452EE" w:rsidRPr="00447F8A" w14:paraId="7D6ABC6E" w14:textId="77777777" w:rsidTr="009452EE">
        <w:tc>
          <w:tcPr>
            <w:tcW w:w="2269" w:type="dxa"/>
            <w:shd w:val="clear" w:color="auto" w:fill="548DD4" w:themeFill="text2" w:themeFillTint="99"/>
          </w:tcPr>
          <w:p w14:paraId="0B3CFA3A" w14:textId="77777777"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Número de Entrega</w:t>
            </w:r>
          </w:p>
        </w:tc>
        <w:sdt>
          <w:sdtPr>
            <w:alias w:val="Porcentaje"/>
            <w:tag w:val="Porcentaje"/>
            <w:id w:val="15106311"/>
            <w:placeholder>
              <w:docPart w:val="33CCC2923F454E0BBE546C3CEDF7538B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3D583EB7" w14:textId="175F257D" w:rsidR="009452EE" w:rsidRDefault="00A066D3" w:rsidP="004F19E7">
                <w:pPr>
                  <w:pStyle w:val="Tabletext"/>
                  <w:jc w:val="center"/>
                </w:pPr>
                <w:r>
                  <w:t xml:space="preserve">Entrega numero </w:t>
                </w:r>
                <w:r w:rsidR="0078244F">
                  <w:t>4</w:t>
                </w:r>
              </w:p>
            </w:tc>
          </w:sdtContent>
        </w:sdt>
      </w:tr>
      <w:tr w:rsidR="00FF6079" w:rsidRPr="00447F8A" w14:paraId="3D4C9DF6" w14:textId="77777777" w:rsidTr="009452EE">
        <w:tc>
          <w:tcPr>
            <w:tcW w:w="2269" w:type="dxa"/>
            <w:shd w:val="clear" w:color="auto" w:fill="548DD4" w:themeFill="text2" w:themeFillTint="99"/>
          </w:tcPr>
          <w:p w14:paraId="02CBD2E2" w14:textId="77777777" w:rsidR="00FF6079" w:rsidRPr="00447F8A" w:rsidRDefault="00FF6079" w:rsidP="004F19E7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Porcentaje de avance:</w:t>
            </w:r>
          </w:p>
        </w:tc>
        <w:sdt>
          <w:sdtPr>
            <w:alias w:val="Porcentaje"/>
            <w:tag w:val="Porcentaje"/>
            <w:id w:val="1546709013"/>
            <w:placeholder>
              <w:docPart w:val="0054BE23159D45F3AF3811B8A178DE77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6065D296" w14:textId="0C2A78EF" w:rsidR="00FF6079" w:rsidRPr="00447F8A" w:rsidRDefault="000B7D5E" w:rsidP="004F19E7">
                <w:pPr>
                  <w:pStyle w:val="Tabletext"/>
                  <w:jc w:val="center"/>
                  <w:rPr>
                    <w:rFonts w:asciiTheme="minorHAnsi" w:hAnsiTheme="minorHAnsi"/>
                    <w:b/>
                    <w:color w:val="FFFFFF"/>
                  </w:rPr>
                </w:pPr>
                <w:r>
                  <w:t>8</w:t>
                </w:r>
                <w:r w:rsidR="00A066D3">
                  <w:t>0%</w:t>
                </w:r>
              </w:p>
            </w:tc>
          </w:sdtContent>
        </w:sdt>
      </w:tr>
    </w:tbl>
    <w:p w14:paraId="3F54AC33" w14:textId="77777777" w:rsidR="00563E74" w:rsidRDefault="00563E74" w:rsidP="00B02F7C">
      <w:pPr>
        <w:pStyle w:val="Ttulo"/>
        <w:rPr>
          <w:rFonts w:asciiTheme="minorHAnsi" w:hAnsiTheme="minorHAnsi"/>
          <w:sz w:val="28"/>
        </w:rPr>
      </w:pPr>
    </w:p>
    <w:p w14:paraId="2E5F0575" w14:textId="77777777" w:rsidR="00B02F7C" w:rsidRPr="00447F8A" w:rsidRDefault="009452EE" w:rsidP="00B02F7C">
      <w:pPr>
        <w:pStyle w:val="Ttul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Funcionalidad Comprometida</w:t>
      </w:r>
    </w:p>
    <w:p w14:paraId="0E6126AF" w14:textId="77777777" w:rsidR="00B02F7C" w:rsidRPr="00447F8A" w:rsidRDefault="00B02F7C" w:rsidP="00B02F7C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33"/>
        <w:gridCol w:w="1079"/>
        <w:gridCol w:w="4010"/>
        <w:gridCol w:w="1267"/>
      </w:tblGrid>
      <w:tr w:rsidR="005934AF" w:rsidRPr="00447F8A" w14:paraId="015AF24A" w14:textId="77777777" w:rsidTr="00D351C7">
        <w:trPr>
          <w:trHeight w:val="20"/>
        </w:trPr>
        <w:tc>
          <w:tcPr>
            <w:tcW w:w="1258" w:type="pct"/>
            <w:shd w:val="clear" w:color="auto" w:fill="548DD4" w:themeFill="text2" w:themeFillTint="99"/>
          </w:tcPr>
          <w:p w14:paraId="4015BE7F" w14:textId="77777777" w:rsidR="005934AF" w:rsidRPr="00447F8A" w:rsidRDefault="005934AF" w:rsidP="00FF6079">
            <w:pPr>
              <w:pStyle w:val="Tabletext"/>
              <w:ind w:left="360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Requerimientos prometidos</w:t>
            </w:r>
          </w:p>
        </w:tc>
        <w:tc>
          <w:tcPr>
            <w:tcW w:w="633" w:type="pct"/>
            <w:tcBorders>
              <w:right w:val="single" w:sz="4" w:space="0" w:color="auto"/>
            </w:tcBorders>
            <w:shd w:val="clear" w:color="auto" w:fill="548DD4" w:themeFill="text2" w:themeFillTint="99"/>
          </w:tcPr>
          <w:p w14:paraId="1D39ED73" w14:textId="77777777" w:rsidR="005934AF" w:rsidRPr="00447F8A" w:rsidRDefault="005934AF" w:rsidP="00C11612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Completo</w:t>
            </w:r>
          </w:p>
        </w:tc>
        <w:tc>
          <w:tcPr>
            <w:tcW w:w="2363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52570A0D" w14:textId="77777777" w:rsidR="005934AF" w:rsidRPr="00447F8A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Comentarios</w:t>
            </w:r>
          </w:p>
        </w:tc>
        <w:tc>
          <w:tcPr>
            <w:tcW w:w="746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7029742E" w14:textId="77777777" w:rsidR="005934AF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Responsable</w:t>
            </w:r>
          </w:p>
        </w:tc>
      </w:tr>
      <w:tr w:rsidR="005934AF" w:rsidRPr="00447F8A" w14:paraId="2F72E56A" w14:textId="77777777" w:rsidTr="00D351C7">
        <w:trPr>
          <w:cantSplit/>
          <w:trHeight w:val="237"/>
        </w:trPr>
        <w:tc>
          <w:tcPr>
            <w:tcW w:w="1258" w:type="pct"/>
            <w:tcBorders>
              <w:bottom w:val="single" w:sz="4" w:space="0" w:color="auto"/>
            </w:tcBorders>
          </w:tcPr>
          <w:p w14:paraId="190DB1D0" w14:textId="05941D21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2.5.2 Poner ingresos en perfil de usuario</w:t>
            </w:r>
          </w:p>
        </w:tc>
        <w:tc>
          <w:tcPr>
            <w:tcW w:w="63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437E" w14:textId="19551FFD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091053" w14:textId="34211B06" w:rsidR="005934AF" w:rsidRPr="00447F8A" w:rsidRDefault="005934AF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</w:tcBorders>
          </w:tcPr>
          <w:p w14:paraId="11C436B1" w14:textId="0C8535E5" w:rsidR="005934AF" w:rsidRDefault="000B7D5E" w:rsidP="006F0AB1">
            <w:pPr>
              <w:pStyle w:val="Tabletext"/>
            </w:pPr>
            <w:r>
              <w:t>Moras</w:t>
            </w:r>
          </w:p>
        </w:tc>
      </w:tr>
      <w:tr w:rsidR="005934AF" w:rsidRPr="00447F8A" w14:paraId="4A196D35" w14:textId="77777777" w:rsidTr="00D351C7">
        <w:trPr>
          <w:cantSplit/>
          <w:trHeight w:val="364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65D7E76D" w14:textId="1BC3F387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2.5.3 Cerrar Sesión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6D62B39" w14:textId="30CEFD29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144EF65" w14:textId="77777777" w:rsidR="005934AF" w:rsidRPr="00447F8A" w:rsidRDefault="005934AF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4CA0A652" w14:textId="498C0A43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5934AF" w:rsidRPr="00447F8A" w14:paraId="0959AF0A" w14:textId="77777777" w:rsidTr="00D351C7">
        <w:trPr>
          <w:cantSplit/>
          <w:trHeight w:val="284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4C7F7241" w14:textId="726ED955" w:rsidR="005934AF" w:rsidRPr="00A066D3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2.5.4 Eliminar cuenta</w:t>
            </w:r>
          </w:p>
        </w:tc>
        <w:tc>
          <w:tcPr>
            <w:tcW w:w="633" w:type="pct"/>
            <w:tcBorders>
              <w:right w:val="single" w:sz="4" w:space="0" w:color="auto"/>
            </w:tcBorders>
            <w:shd w:val="clear" w:color="auto" w:fill="auto"/>
          </w:tcPr>
          <w:p w14:paraId="504F05F3" w14:textId="6F33B428" w:rsidR="005934AF" w:rsidRPr="00447F8A" w:rsidRDefault="000B7D5E" w:rsidP="006F0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left w:val="single" w:sz="4" w:space="0" w:color="auto"/>
            </w:tcBorders>
            <w:shd w:val="clear" w:color="auto" w:fill="auto"/>
          </w:tcPr>
          <w:p w14:paraId="02A4090F" w14:textId="77777777" w:rsidR="005934AF" w:rsidRPr="00447F8A" w:rsidRDefault="005934AF" w:rsidP="006F0AB1">
            <w:pPr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</w:tcBorders>
          </w:tcPr>
          <w:p w14:paraId="69FC2664" w14:textId="45AD20D1" w:rsidR="005934AF" w:rsidRPr="00447F8A" w:rsidRDefault="000B7D5E" w:rsidP="006F0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D351C7" w:rsidRPr="00447F8A" w14:paraId="4EF0B09A" w14:textId="77777777" w:rsidTr="00D351C7">
        <w:trPr>
          <w:cantSplit/>
          <w:trHeight w:val="244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509CBB8B" w14:textId="30F16CC5" w:rsidR="00D351C7" w:rsidRPr="00A066D3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2.5.5 Cambio Contraseña</w:t>
            </w:r>
          </w:p>
        </w:tc>
        <w:tc>
          <w:tcPr>
            <w:tcW w:w="63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A415" w14:textId="6D82173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4A7245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</w:tcBorders>
          </w:tcPr>
          <w:p w14:paraId="2C0ECD8F" w14:textId="60012552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D351C7" w:rsidRPr="00447F8A" w14:paraId="0048CC86" w14:textId="77777777" w:rsidTr="00D351C7">
        <w:trPr>
          <w:cantSplit/>
          <w:trHeight w:val="364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02B3F2FE" w14:textId="60419A96" w:rsidR="00D351C7" w:rsidRPr="00A066D3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2.5.6 Agregar Foto perfil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DB517" w14:textId="075B805D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923C1" w14:textId="09E1DD3B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D58E9" w14:textId="491A9C39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4907CABF" w14:textId="77777777" w:rsidTr="00D351C7">
        <w:trPr>
          <w:cantSplit/>
          <w:trHeight w:val="364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03DAD70C" w14:textId="717ED6BE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3.3.1 Mejorar reconocimiento facial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9AD5" w14:textId="0D5F8194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D8E3CA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A77A34" w14:textId="74811FE4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7E8E29EA" w14:textId="77777777" w:rsidTr="00D351C7">
        <w:trPr>
          <w:cantSplit/>
          <w:trHeight w:val="27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4AF9E185" w14:textId="5BD236B4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3.2.2.2.3 Cifrar imágenes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86E0" w14:textId="68784A6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3C3E3B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2C24D6" w14:textId="6937F716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27C6F84A" w14:textId="77777777" w:rsidTr="00D351C7">
        <w:trPr>
          <w:cantSplit/>
          <w:trHeight w:val="36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2EEADFBC" w14:textId="3CB5D39E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3.6 Bloqueo de botones del sistema android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EE2A" w14:textId="6AFE65D7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E83F2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8A7B7" w14:textId="28D3B4C7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D351C7" w:rsidRPr="00447F8A" w14:paraId="6EA3E437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172FFC70" w14:textId="4B4FBA92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3.2.2.2.2 Agregar imágenes de la galería de la Tablet a la galería de la app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40817" w14:textId="741746F4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E7250E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858DF7" w14:textId="318F58E1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1E5F4060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2A45160B" w14:textId="4893CEE4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2.5.4 Implementar mensajes de Perfil de Usuario.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B7DB0" w14:textId="4AE6BB20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C18CAD" w14:textId="3C68600F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3E841D" w14:textId="7C355771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D351C7" w:rsidRPr="00447F8A" w14:paraId="590C9DC7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48733B5E" w14:textId="357D0D39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 xml:space="preserve">2.5.3 Implementar mensajes de </w:t>
            </w:r>
            <w:r w:rsidR="00967CA2" w:rsidRPr="00966667">
              <w:rPr>
                <w:rFonts w:asciiTheme="minorHAnsi" w:hAnsiTheme="minorHAnsi"/>
              </w:rPr>
              <w:t>Galería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5434" w14:textId="35A82B9B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00B35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AD290" w14:textId="5BFE72BA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D351C7" w:rsidRPr="00447F8A" w14:paraId="1E514CE5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41BA247B" w14:textId="7181D5DF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2.2 Mejorar estética registro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6956" w14:textId="29744C1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D3DC3C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B4DB62" w14:textId="3CCE94E4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0B7D5E" w:rsidRPr="00447F8A" w14:paraId="79CC476E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075C80F7" w14:textId="2F63B608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2.3 Mejorar estética logueo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3A6F" w14:textId="2476EC37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A585D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4CCFCB" w14:textId="71E69D6C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0B7D5E" w:rsidRPr="00447F8A" w14:paraId="54B6EDBA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p w14:paraId="2CDD3901" w14:textId="2E165711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 w:rsidRPr="00966667">
              <w:rPr>
                <w:rFonts w:asciiTheme="minorHAnsi" w:hAnsiTheme="minorHAnsi"/>
              </w:rPr>
              <w:t>2.3.4 Mejorar mensaje logueo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0A086" w14:textId="198436DA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7B0141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C0CE2" w14:textId="72D87056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0B7D5E" w:rsidRPr="00447F8A" w14:paraId="40931CD5" w14:textId="77777777" w:rsidTr="00D351C7">
        <w:trPr>
          <w:cantSplit/>
          <w:trHeight w:val="390"/>
        </w:trPr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</w:tcPr>
          <w:sdt>
            <w:sdtPr>
              <w:rPr>
                <w:rFonts w:asciiTheme="minorHAnsi" w:hAnsiTheme="minorHAnsi"/>
              </w:rPr>
              <w:alias w:val="Requerimientos prometidos"/>
              <w:tag w:val="Requerimientos "/>
              <w:id w:val="-501821560"/>
              <w:placeholder>
                <w:docPart w:val="6341E7FCF0C742A6B922931724258D80"/>
              </w:placeholder>
            </w:sdtPr>
            <w:sdtContent>
              <w:p w14:paraId="1C6AD1B6" w14:textId="77777777" w:rsidR="000B7D5E" w:rsidRDefault="000B7D5E" w:rsidP="006F0AB1">
                <w:pPr>
                  <w:pStyle w:val="Tabletext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1.8 Resolver bugs del sprint anterior</w:t>
                </w:r>
              </w:p>
            </w:sdtContent>
          </w:sdt>
          <w:p w14:paraId="08CAD82F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42DDB" w14:textId="51FCAC67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F01FE6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47F43" w14:textId="02215F23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Moras, Trejo y Galeano</w:t>
            </w:r>
          </w:p>
        </w:tc>
      </w:tr>
    </w:tbl>
    <w:p w14:paraId="2077079F" w14:textId="77777777" w:rsidR="00B44AF8" w:rsidRDefault="00B44AF8" w:rsidP="00B44AF8">
      <w:pPr>
        <w:pStyle w:val="Ttulo"/>
        <w:jc w:val="left"/>
        <w:rPr>
          <w:rFonts w:asciiTheme="minorHAnsi" w:hAnsiTheme="minorHAnsi"/>
          <w:sz w:val="28"/>
        </w:rPr>
      </w:pPr>
    </w:p>
    <w:p w14:paraId="116C1922" w14:textId="77777777" w:rsidR="00FF6079" w:rsidRDefault="00FF6079" w:rsidP="00B44AF8">
      <w:pPr>
        <w:rPr>
          <w:rFonts w:asciiTheme="minorHAnsi" w:hAnsiTheme="minorHAnsi"/>
        </w:rPr>
      </w:pPr>
    </w:p>
    <w:p w14:paraId="7B0CF3EE" w14:textId="77777777" w:rsidR="00447F8A" w:rsidRDefault="000A127C" w:rsidP="00FF6079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Avance según </w:t>
      </w:r>
      <w:r w:rsidR="00FF6079">
        <w:rPr>
          <w:rFonts w:asciiTheme="minorHAnsi" w:hAnsiTheme="minorHAnsi"/>
          <w:b/>
          <w:sz w:val="28"/>
        </w:rPr>
        <w:t>Funcionalidad completa</w:t>
      </w:r>
    </w:p>
    <w:p w14:paraId="6212AF60" w14:textId="77777777" w:rsidR="00ED4891" w:rsidRDefault="00000000" w:rsidP="00051F02">
      <w:pPr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15106319"/>
          <w:picture/>
        </w:sdtPr>
        <w:sdtContent>
          <w:r w:rsidR="00ED4891">
            <w:rPr>
              <w:rFonts w:asciiTheme="minorHAnsi" w:hAnsiTheme="minorHAnsi"/>
              <w:noProof/>
            </w:rPr>
            <w:drawing>
              <wp:inline distT="0" distB="0" distL="0" distR="0" wp14:anchorId="2193B36F" wp14:editId="4DAA91B0">
                <wp:extent cx="5400675" cy="2752090"/>
                <wp:effectExtent l="0" t="0" r="9525" b="0"/>
                <wp:docPr id="213219155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191554" name="Imagen 2132191554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275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F3D1186" w14:textId="60A7798A" w:rsidR="000A127C" w:rsidRDefault="00ED4891" w:rsidP="00051F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3EE9B8C" wp14:editId="52CBF1DB">
            <wp:extent cx="5400675" cy="2635250"/>
            <wp:effectExtent l="0" t="0" r="9525" b="0"/>
            <wp:docPr id="7205078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07878" name="Imagen 720507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27C">
        <w:rPr>
          <w:rFonts w:asciiTheme="minorHAnsi" w:hAnsiTheme="minorHAnsi"/>
        </w:rPr>
        <w:br w:type="page"/>
      </w:r>
    </w:p>
    <w:p w14:paraId="54D60351" w14:textId="77777777" w:rsidR="000A127C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lastRenderedPageBreak/>
        <w:t>Actividades realizadas</w:t>
      </w:r>
    </w:p>
    <w:p w14:paraId="15B525FA" w14:textId="66A99674" w:rsidR="0077038C" w:rsidRDefault="0077038C" w:rsidP="005A62AE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89"/>
      </w:tblGrid>
      <w:tr w:rsidR="00341B41" w:rsidRPr="00447F8A" w14:paraId="505FEDCC" w14:textId="77777777" w:rsidTr="00341B41">
        <w:trPr>
          <w:cantSplit/>
          <w:trHeight w:val="23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A10C4EF" w14:textId="753EA275" w:rsidR="00341B41" w:rsidRPr="00447F8A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2.5.2 Poner ingresos en perfil de usuario</w:t>
            </w:r>
          </w:p>
        </w:tc>
      </w:tr>
      <w:tr w:rsidR="00341B41" w:rsidRPr="00447F8A" w14:paraId="2EE37044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B32974F" w14:textId="51509BBE" w:rsidR="00341B41" w:rsidRPr="00447F8A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3.3.1 Mejorar reconocimiento facial</w:t>
            </w:r>
          </w:p>
        </w:tc>
      </w:tr>
      <w:tr w:rsidR="00341B41" w:rsidRPr="00A066D3" w14:paraId="26596E07" w14:textId="77777777" w:rsidTr="00341B41">
        <w:trPr>
          <w:cantSplit/>
          <w:trHeight w:val="28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656ADE1" w14:textId="2ABB27DB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2.5.3 Cerrar Sesión</w:t>
            </w:r>
          </w:p>
        </w:tc>
      </w:tr>
      <w:tr w:rsidR="00341B41" w:rsidRPr="00A066D3" w14:paraId="2ECB860D" w14:textId="77777777" w:rsidTr="00341B41">
        <w:trPr>
          <w:cantSplit/>
          <w:trHeight w:val="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FDEBB7D" w14:textId="13F5FC49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2.5.4 Eliminar cuenta</w:t>
            </w:r>
          </w:p>
        </w:tc>
      </w:tr>
      <w:tr w:rsidR="00341B41" w:rsidRPr="00A066D3" w14:paraId="169C908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0E259D1" w14:textId="5C385A80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2.5.5 Cambio Contraseña</w:t>
            </w:r>
          </w:p>
        </w:tc>
      </w:tr>
      <w:tr w:rsidR="00341B41" w:rsidRPr="00A066D3" w14:paraId="4897DD1C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E18CDB0" w14:textId="5701D313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2.5.6 Agregar Foto perfil</w:t>
            </w:r>
          </w:p>
        </w:tc>
      </w:tr>
      <w:tr w:rsidR="00341B41" w:rsidRPr="00A066D3" w14:paraId="7ACD8A57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50A64E6" w14:textId="20B5D5FF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3.2.2.2.3 Cifrar </w:t>
            </w:r>
            <w:r w:rsidR="00967CA2">
              <w:rPr>
                <w:rFonts w:ascii="Arial" w:hAnsi="Arial" w:cs="Arial"/>
              </w:rPr>
              <w:t>imágenes</w:t>
            </w:r>
          </w:p>
        </w:tc>
      </w:tr>
      <w:tr w:rsidR="00341B41" w:rsidRPr="00A066D3" w14:paraId="7276A7B8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A41340D" w14:textId="0017CF9E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3.6 Bloqueo de botones del sistema android</w:t>
            </w:r>
          </w:p>
        </w:tc>
      </w:tr>
      <w:tr w:rsidR="00341B41" w:rsidRPr="00A066D3" w14:paraId="38145622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9DAC069" w14:textId="7543A0C7" w:rsidR="00341B41" w:rsidRPr="00A066D3" w:rsidRDefault="00692CE2" w:rsidP="00692CE2">
            <w:pPr>
              <w:pStyle w:val="Tabletext"/>
              <w:tabs>
                <w:tab w:val="left" w:pos="1032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3.2.2.2.2 Agregar </w:t>
            </w:r>
            <w:r w:rsidR="00967CA2">
              <w:rPr>
                <w:rFonts w:ascii="Arial" w:hAnsi="Arial" w:cs="Arial"/>
              </w:rPr>
              <w:t>imágenes</w:t>
            </w:r>
            <w:r>
              <w:rPr>
                <w:rFonts w:ascii="Arial" w:hAnsi="Arial" w:cs="Arial"/>
              </w:rPr>
              <w:t xml:space="preserve"> de la </w:t>
            </w:r>
            <w:r w:rsidR="00967CA2">
              <w:rPr>
                <w:rFonts w:ascii="Arial" w:hAnsi="Arial" w:cs="Arial"/>
              </w:rPr>
              <w:t>galería</w:t>
            </w:r>
            <w:r>
              <w:rPr>
                <w:rFonts w:ascii="Arial" w:hAnsi="Arial" w:cs="Arial"/>
              </w:rPr>
              <w:t xml:space="preserve"> de la tablet a la </w:t>
            </w:r>
            <w:r w:rsidR="00967CA2">
              <w:rPr>
                <w:rFonts w:ascii="Arial" w:hAnsi="Arial" w:cs="Arial"/>
              </w:rPr>
              <w:t>galería</w:t>
            </w:r>
            <w:r>
              <w:rPr>
                <w:rFonts w:ascii="Arial" w:hAnsi="Arial" w:cs="Arial"/>
              </w:rPr>
              <w:t xml:space="preserve"> de la app</w:t>
            </w:r>
          </w:p>
        </w:tc>
      </w:tr>
      <w:tr w:rsidR="00341B41" w:rsidRPr="00A066D3" w14:paraId="070C6A02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0D7EF84" w14:textId="5F2C85EB" w:rsidR="00341B41" w:rsidRPr="00A066D3" w:rsidRDefault="00692CE2" w:rsidP="00692CE2">
            <w:pPr>
              <w:pStyle w:val="Tabletext"/>
              <w:tabs>
                <w:tab w:val="left" w:pos="190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2.2 Mejorar estética registro</w:t>
            </w:r>
          </w:p>
        </w:tc>
      </w:tr>
      <w:tr w:rsidR="00341B41" w:rsidRPr="00A066D3" w14:paraId="210DFE5F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3AF8F02" w14:textId="27E59042" w:rsidR="00341B41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 Mejorar estética logueo</w:t>
            </w:r>
          </w:p>
        </w:tc>
      </w:tr>
      <w:tr w:rsidR="00692CE2" w:rsidRPr="00A066D3" w14:paraId="322569F6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51718F7" w14:textId="72CFA34F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2.5.4 Implementar mensajes de Perfil de Usuario.</w:t>
            </w:r>
          </w:p>
        </w:tc>
      </w:tr>
      <w:tr w:rsidR="00692CE2" w:rsidRPr="00A066D3" w14:paraId="329D0A2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5EDEFA" w14:textId="329D14B2" w:rsidR="00692CE2" w:rsidRPr="00A066D3" w:rsidRDefault="00692CE2" w:rsidP="00692CE2">
            <w:pPr>
              <w:pStyle w:val="Tabletext"/>
              <w:tabs>
                <w:tab w:val="left" w:pos="1584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2.5.3 Implementar mensajes de </w:t>
            </w:r>
            <w:r w:rsidR="00967CA2">
              <w:rPr>
                <w:rFonts w:ascii="Arial" w:hAnsi="Arial" w:cs="Arial"/>
              </w:rPr>
              <w:t>Galería</w:t>
            </w:r>
          </w:p>
        </w:tc>
      </w:tr>
      <w:tr w:rsidR="00692CE2" w:rsidRPr="00A066D3" w14:paraId="49C78823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D9AE171" w14:textId="6C2F672B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2.3.4 Mejorar mensaje logueo</w:t>
            </w:r>
          </w:p>
        </w:tc>
      </w:tr>
      <w:tr w:rsidR="00692CE2" w:rsidRPr="00A066D3" w14:paraId="56B2699C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6BE89A0" w14:textId="783EDF9C" w:rsidR="00692CE2" w:rsidRPr="00A066D3" w:rsidRDefault="00692CE2" w:rsidP="00692CE2">
            <w:pPr>
              <w:pStyle w:val="Tabletext"/>
              <w:tabs>
                <w:tab w:val="left" w:pos="1776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2.6.1 Interfaz </w:t>
            </w:r>
            <w:r w:rsidR="00967CA2">
              <w:rPr>
                <w:rFonts w:ascii="Arial" w:hAnsi="Arial" w:cs="Arial"/>
              </w:rPr>
              <w:t>opción</w:t>
            </w:r>
            <w:r>
              <w:rPr>
                <w:rFonts w:ascii="Arial" w:hAnsi="Arial" w:cs="Arial"/>
              </w:rPr>
              <w:t xml:space="preserve"> premium</w:t>
            </w:r>
          </w:p>
        </w:tc>
      </w:tr>
      <w:tr w:rsidR="00692CE2" w:rsidRPr="00A066D3" w14:paraId="787096E8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58A5F24" w14:textId="10359643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2.6.2 Aumentar capacidad </w:t>
            </w:r>
            <w:r w:rsidR="00967CA2">
              <w:rPr>
                <w:rFonts w:ascii="Arial" w:hAnsi="Arial" w:cs="Arial"/>
              </w:rPr>
              <w:t>galería</w:t>
            </w:r>
          </w:p>
        </w:tc>
      </w:tr>
      <w:tr w:rsidR="00692CE2" w:rsidRPr="00A066D3" w14:paraId="28FAE026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25A3047" w14:textId="0A1C06C3" w:rsidR="00692CE2" w:rsidRPr="00A066D3" w:rsidRDefault="00692CE2" w:rsidP="00692CE2">
            <w:pPr>
              <w:pStyle w:val="Tabletext"/>
              <w:tabs>
                <w:tab w:val="left" w:pos="130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3.2.2.2.4 Capacidad </w:t>
            </w:r>
            <w:r w:rsidR="00967CA2">
              <w:rPr>
                <w:rFonts w:ascii="Arial" w:hAnsi="Arial" w:cs="Arial"/>
              </w:rPr>
              <w:t>galería</w:t>
            </w:r>
          </w:p>
        </w:tc>
      </w:tr>
      <w:tr w:rsidR="00692CE2" w:rsidRPr="00A066D3" w14:paraId="30A546C0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B75C8CD" w14:textId="29AFBAFB" w:rsidR="00692CE2" w:rsidRPr="00A066D3" w:rsidRDefault="00692CE2" w:rsidP="00692CE2">
            <w:pPr>
              <w:pStyle w:val="Tabletext"/>
              <w:tabs>
                <w:tab w:val="left" w:pos="106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3.2.2.2.5 </w:t>
            </w:r>
            <w:r w:rsidR="00967CA2">
              <w:rPr>
                <w:rFonts w:ascii="Arial" w:hAnsi="Arial" w:cs="Arial"/>
              </w:rPr>
              <w:t>Redimensionar</w:t>
            </w:r>
            <w:r>
              <w:rPr>
                <w:rFonts w:ascii="Arial" w:hAnsi="Arial" w:cs="Arial"/>
              </w:rPr>
              <w:t xml:space="preserve"> </w:t>
            </w:r>
            <w:r w:rsidR="00967CA2">
              <w:rPr>
                <w:rFonts w:ascii="Arial" w:hAnsi="Arial" w:cs="Arial"/>
              </w:rPr>
              <w:t>imágenes</w:t>
            </w:r>
          </w:p>
        </w:tc>
      </w:tr>
      <w:tr w:rsidR="00692CE2" w:rsidRPr="00A066D3" w14:paraId="16F50F8A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F980B44" w14:textId="6E401CC4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3.2.2.2.6 Eliminar imagen</w:t>
            </w:r>
          </w:p>
        </w:tc>
      </w:tr>
      <w:tr w:rsidR="00692CE2" w:rsidRPr="00A066D3" w14:paraId="0FFAC14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261E0D2" w14:textId="7E95C22E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2.2.3 Mejoras interfaz registro</w:t>
            </w:r>
          </w:p>
        </w:tc>
      </w:tr>
      <w:tr w:rsidR="00692CE2" w:rsidRPr="00A066D3" w14:paraId="065B53B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1D5138A" w14:textId="64449AE0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2.3.5 Mejoras interfaz Login</w:t>
            </w:r>
          </w:p>
        </w:tc>
      </w:tr>
      <w:tr w:rsidR="00692CE2" w:rsidRPr="00A066D3" w14:paraId="3134F32D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A6C733" w14:textId="30E84443" w:rsidR="00692CE2" w:rsidRPr="00A066D3" w:rsidRDefault="00692CE2" w:rsidP="00692CE2">
            <w:pPr>
              <w:pStyle w:val="Tabletext"/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2.3.6 Comprobación humano vivo</w:t>
            </w:r>
          </w:p>
        </w:tc>
      </w:tr>
      <w:tr w:rsidR="00692CE2" w:rsidRPr="00A066D3" w14:paraId="089DD579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190BC8A" w14:textId="7A97323F" w:rsidR="00692CE2" w:rsidRPr="00A066D3" w:rsidRDefault="00692CE2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3.8.3 Generación código</w:t>
            </w:r>
          </w:p>
        </w:tc>
      </w:tr>
      <w:tr w:rsidR="00692CE2" w:rsidRPr="00A066D3" w14:paraId="40861631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A13468B" w14:textId="598F952E" w:rsidR="00692CE2" w:rsidRPr="00A066D3" w:rsidRDefault="00692CE2" w:rsidP="00692CE2">
            <w:pPr>
              <w:pStyle w:val="Tabletext"/>
              <w:tabs>
                <w:tab w:val="left" w:pos="192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3.8.5 Ingreso de código</w:t>
            </w:r>
          </w:p>
        </w:tc>
      </w:tr>
      <w:tr w:rsidR="00692CE2" w:rsidRPr="00A066D3" w14:paraId="01A85F5E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30E2B84" w14:textId="745AF38E" w:rsidR="00692CE2" w:rsidRPr="00A066D3" w:rsidRDefault="00692CE2" w:rsidP="00692CE2">
            <w:pPr>
              <w:pStyle w:val="Tabletext"/>
              <w:tabs>
                <w:tab w:val="left" w:pos="312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3.8.6 Interfaz código</w:t>
            </w:r>
          </w:p>
        </w:tc>
      </w:tr>
      <w:tr w:rsidR="00692CE2" w:rsidRPr="00A066D3" w14:paraId="6975EE85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35F48BB" w14:textId="603E735D" w:rsidR="00692CE2" w:rsidRPr="00A066D3" w:rsidRDefault="00692CE2" w:rsidP="00692CE2">
            <w:pPr>
              <w:pStyle w:val="Tabletext"/>
              <w:tabs>
                <w:tab w:val="left" w:pos="1944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3.8.7 Interfaz botón rango horario</w:t>
            </w:r>
          </w:p>
        </w:tc>
      </w:tr>
      <w:tr w:rsidR="00692CE2" w:rsidRPr="00A066D3" w14:paraId="48FFAC5E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C4C5FAF" w14:textId="56DC9C76" w:rsidR="00692CE2" w:rsidRPr="00A066D3" w:rsidRDefault="00692CE2" w:rsidP="00692CE2">
            <w:pPr>
              <w:pStyle w:val="Tabletext"/>
              <w:tabs>
                <w:tab w:val="left" w:pos="102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3.8.8 Funcionalidad botones log</w:t>
            </w:r>
          </w:p>
        </w:tc>
      </w:tr>
      <w:tr w:rsidR="00692CE2" w:rsidRPr="00A066D3" w14:paraId="5A3B1A10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3846C4A" w14:textId="686B475C" w:rsidR="00692CE2" w:rsidRPr="00A066D3" w:rsidRDefault="00692CE2" w:rsidP="00692CE2">
            <w:pPr>
              <w:pStyle w:val="Tabletext"/>
              <w:tabs>
                <w:tab w:val="left" w:pos="120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3.8.9 Habilitar/Deshabilitar doble autenticación</w:t>
            </w:r>
          </w:p>
        </w:tc>
      </w:tr>
      <w:tr w:rsidR="00341B41" w:rsidRPr="00447F8A" w14:paraId="7DC537CD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F6055B8" w14:textId="1593F308" w:rsidR="00341B41" w:rsidRPr="00447F8A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 Resolver bugs de sprint anterior</w:t>
            </w:r>
          </w:p>
        </w:tc>
      </w:tr>
      <w:tr w:rsidR="00341B41" w:rsidRPr="00447F8A" w14:paraId="6D6DF6E3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97660D8" w14:textId="1DE50498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</w:t>
            </w:r>
            <w:r w:rsidR="0065152C">
              <w:rPr>
                <w:rFonts w:asciiTheme="minorHAnsi" w:hAnsiTheme="minorHAnsi"/>
              </w:rPr>
              <w:t>.6</w:t>
            </w:r>
            <w:r>
              <w:rPr>
                <w:rFonts w:asciiTheme="minorHAnsi" w:hAnsiTheme="minorHAnsi"/>
              </w:rPr>
              <w:t xml:space="preserve"> Charlas técnicas entre los miembros del equipo</w:t>
            </w:r>
          </w:p>
        </w:tc>
      </w:tr>
      <w:tr w:rsidR="00341B41" w:rsidRPr="00447F8A" w14:paraId="187C7AAB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EA55A0D" w14:textId="754AA311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>2.8</w:t>
            </w:r>
            <w:r>
              <w:rPr>
                <w:rFonts w:asciiTheme="minorHAnsi" w:hAnsiTheme="minorHAnsi"/>
              </w:rPr>
              <w:t xml:space="preserve"> Armado de informe</w:t>
            </w:r>
          </w:p>
        </w:tc>
      </w:tr>
      <w:tr w:rsidR="00341B41" w:rsidRPr="00447F8A" w14:paraId="5026B99F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A7AB2B5" w14:textId="464F38CA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</w:t>
            </w:r>
            <w:r w:rsidR="0065152C">
              <w:rPr>
                <w:rFonts w:asciiTheme="minorHAnsi" w:hAnsiTheme="minorHAnsi"/>
              </w:rPr>
              <w:t>.4</w:t>
            </w:r>
            <w:r>
              <w:rPr>
                <w:rFonts w:asciiTheme="minorHAnsi" w:hAnsiTheme="minorHAnsi"/>
              </w:rPr>
              <w:t xml:space="preserve"> Dailys</w:t>
            </w:r>
          </w:p>
        </w:tc>
      </w:tr>
      <w:tr w:rsidR="00341B41" w:rsidRPr="00447F8A" w14:paraId="763AB2F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ABE9F1" w14:textId="0162C9AC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>2.7</w:t>
            </w:r>
            <w:r>
              <w:rPr>
                <w:rFonts w:asciiTheme="minorHAnsi" w:hAnsiTheme="minorHAnsi"/>
              </w:rPr>
              <w:t xml:space="preserve"> Armado PPT</w:t>
            </w:r>
          </w:p>
        </w:tc>
      </w:tr>
      <w:tr w:rsidR="00341B41" w:rsidRPr="00447F8A" w14:paraId="3AB5AC8E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4EFB313" w14:textId="5513EB3B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1.7 </w:t>
            </w:r>
            <w:r w:rsidR="0065152C">
              <w:rPr>
                <w:rFonts w:asciiTheme="minorHAnsi" w:hAnsiTheme="minorHAnsi"/>
              </w:rPr>
              <w:t>Gestión</w:t>
            </w:r>
            <w:r>
              <w:rPr>
                <w:rFonts w:asciiTheme="minorHAnsi" w:hAnsiTheme="minorHAnsi"/>
              </w:rPr>
              <w:t xml:space="preserve"> del proyecto</w:t>
            </w:r>
          </w:p>
        </w:tc>
      </w:tr>
      <w:tr w:rsidR="00341B41" w:rsidRPr="00447F8A" w14:paraId="7413BF18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D08F3B" w14:textId="353A482B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 xml:space="preserve">2.1 </w:t>
            </w:r>
            <w:r>
              <w:rPr>
                <w:rFonts w:asciiTheme="minorHAnsi" w:hAnsiTheme="minorHAnsi"/>
              </w:rPr>
              <w:t>Sprint Planning</w:t>
            </w:r>
          </w:p>
        </w:tc>
      </w:tr>
      <w:tr w:rsidR="0065152C" w:rsidRPr="00447F8A" w14:paraId="0B9639B3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893A80" w14:textId="685647D6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1.7.2.3 Sprint retrospective</w:t>
            </w:r>
          </w:p>
        </w:tc>
      </w:tr>
      <w:tr w:rsidR="0065152C" w:rsidRPr="00447F8A" w14:paraId="0B829F37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25217D" w14:textId="75326868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1.7.2.2 Sprint Review</w:t>
            </w:r>
          </w:p>
        </w:tc>
      </w:tr>
      <w:tr w:rsidR="0065152C" w:rsidRPr="00447F8A" w14:paraId="574E49ED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8A83036" w14:textId="17178DF5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1.9 Practica de presentación</w:t>
            </w:r>
          </w:p>
        </w:tc>
      </w:tr>
      <w:tr w:rsidR="0065152C" w:rsidRPr="00447F8A" w14:paraId="7D3F911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176FFC8" w14:textId="040A34F2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1.7.2.5 Reunión con el PO</w:t>
            </w:r>
          </w:p>
        </w:tc>
      </w:tr>
      <w:tr w:rsidR="0065152C" w:rsidRPr="00447F8A" w14:paraId="53DF5376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062A84D" w14:textId="27BC8AAE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 Minutas</w:t>
            </w:r>
          </w:p>
        </w:tc>
      </w:tr>
    </w:tbl>
    <w:p w14:paraId="02A4BE9F" w14:textId="53739F5A" w:rsidR="005A62AE" w:rsidRDefault="005A62AE" w:rsidP="005A62AE">
      <w:pPr>
        <w:rPr>
          <w:rFonts w:asciiTheme="minorHAnsi" w:hAnsiTheme="minorHAnsi"/>
        </w:rPr>
      </w:pPr>
    </w:p>
    <w:p w14:paraId="05317BB5" w14:textId="77777777" w:rsidR="005A62AE" w:rsidRDefault="005A62AE" w:rsidP="005A62AE">
      <w:pPr>
        <w:rPr>
          <w:rFonts w:asciiTheme="minorHAnsi" w:hAnsiTheme="minorHAnsi"/>
        </w:rPr>
      </w:pPr>
    </w:p>
    <w:p w14:paraId="56638D18" w14:textId="77777777"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Problemas o inconvenientes detectados</w:t>
      </w:r>
    </w:p>
    <w:p w14:paraId="78203A31" w14:textId="77777777" w:rsidR="00341B41" w:rsidRPr="00341B41" w:rsidRDefault="00341B41" w:rsidP="00692CE2">
      <w:pPr>
        <w:rPr>
          <w:rFonts w:asciiTheme="minorHAnsi" w:hAnsiTheme="minorHAnsi"/>
        </w:rPr>
      </w:pPr>
    </w:p>
    <w:p w14:paraId="0E43CAEA" w14:textId="32DFDA44" w:rsidR="00341B41" w:rsidRPr="00341B41" w:rsidRDefault="00341B41" w:rsidP="00341B41">
      <w:pPr>
        <w:numPr>
          <w:ilvl w:val="0"/>
          <w:numId w:val="4"/>
        </w:numPr>
        <w:rPr>
          <w:rFonts w:asciiTheme="minorHAnsi" w:hAnsiTheme="minorHAnsi"/>
        </w:rPr>
      </w:pPr>
      <w:r w:rsidRPr="00341B41">
        <w:rPr>
          <w:rFonts w:asciiTheme="minorHAnsi" w:hAnsiTheme="minorHAnsi"/>
        </w:rPr>
        <w:t xml:space="preserve">Falta de servicio de </w:t>
      </w:r>
      <w:r w:rsidR="00692CE2">
        <w:rPr>
          <w:rFonts w:asciiTheme="minorHAnsi" w:hAnsiTheme="minorHAnsi"/>
        </w:rPr>
        <w:t>Internet</w:t>
      </w:r>
      <w:r w:rsidRPr="00341B41">
        <w:rPr>
          <w:rFonts w:asciiTheme="minorHAnsi" w:hAnsiTheme="minorHAnsi"/>
        </w:rPr>
        <w:t xml:space="preserve">: Durante la ejecución del </w:t>
      </w:r>
      <w:r w:rsidR="00692CE2">
        <w:rPr>
          <w:rFonts w:asciiTheme="minorHAnsi" w:hAnsiTheme="minorHAnsi"/>
        </w:rPr>
        <w:t>sprint</w:t>
      </w:r>
      <w:r w:rsidRPr="00341B41">
        <w:rPr>
          <w:rFonts w:asciiTheme="minorHAnsi" w:hAnsiTheme="minorHAnsi"/>
        </w:rPr>
        <w:t xml:space="preserve">, nos enfrentamos a </w:t>
      </w:r>
      <w:r w:rsidR="00692CE2">
        <w:rPr>
          <w:rFonts w:asciiTheme="minorHAnsi" w:hAnsiTheme="minorHAnsi"/>
        </w:rPr>
        <w:t xml:space="preserve">un </w:t>
      </w:r>
      <w:r w:rsidRPr="00341B41">
        <w:rPr>
          <w:rFonts w:asciiTheme="minorHAnsi" w:hAnsiTheme="minorHAnsi"/>
        </w:rPr>
        <w:t xml:space="preserve">contratiempo relacionado con la interrupción del suministro </w:t>
      </w:r>
      <w:r w:rsidR="00692CE2">
        <w:rPr>
          <w:rFonts w:asciiTheme="minorHAnsi" w:hAnsiTheme="minorHAnsi"/>
        </w:rPr>
        <w:t>de internet</w:t>
      </w:r>
      <w:r w:rsidRPr="00341B41">
        <w:rPr>
          <w:rFonts w:asciiTheme="minorHAnsi" w:hAnsiTheme="minorHAnsi"/>
        </w:rPr>
        <w:t>. E</w:t>
      </w:r>
      <w:r w:rsidR="00692CE2">
        <w:rPr>
          <w:rFonts w:asciiTheme="minorHAnsi" w:hAnsiTheme="minorHAnsi"/>
        </w:rPr>
        <w:t xml:space="preserve">sto retraso un par de horas la finalización de una de las actividades, sin embargo, se logró terminar </w:t>
      </w:r>
      <w:r w:rsidR="004D3CED">
        <w:rPr>
          <w:rFonts w:asciiTheme="minorHAnsi" w:hAnsiTheme="minorHAnsi"/>
        </w:rPr>
        <w:t>para</w:t>
      </w:r>
      <w:r w:rsidR="00692CE2">
        <w:rPr>
          <w:rFonts w:asciiTheme="minorHAnsi" w:hAnsiTheme="minorHAnsi"/>
        </w:rPr>
        <w:t xml:space="preserve"> la fecha acordada </w:t>
      </w:r>
      <w:r w:rsidR="004D3CED">
        <w:rPr>
          <w:rFonts w:asciiTheme="minorHAnsi" w:hAnsiTheme="minorHAnsi"/>
        </w:rPr>
        <w:t>de</w:t>
      </w:r>
      <w:r w:rsidR="00692CE2">
        <w:rPr>
          <w:rFonts w:asciiTheme="minorHAnsi" w:hAnsiTheme="minorHAnsi"/>
        </w:rPr>
        <w:t xml:space="preserve"> entrega.</w:t>
      </w:r>
    </w:p>
    <w:p w14:paraId="6D5E6766" w14:textId="77777777" w:rsidR="005A62AE" w:rsidRDefault="005A62AE" w:rsidP="005A62AE">
      <w:pPr>
        <w:rPr>
          <w:rFonts w:asciiTheme="minorHAnsi" w:hAnsiTheme="minorHAnsi"/>
        </w:rPr>
      </w:pPr>
    </w:p>
    <w:p w14:paraId="59B196E2" w14:textId="77777777" w:rsid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Calidad del sistema</w:t>
      </w:r>
    </w:p>
    <w:p w14:paraId="2DB2DD6D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86603AA" w14:textId="7C6EFD97" w:rsidR="0077038C" w:rsidRDefault="00692CE2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49037E12" wp14:editId="55A4FB62">
            <wp:extent cx="5400675" cy="2153920"/>
            <wp:effectExtent l="0" t="0" r="9525" b="0"/>
            <wp:docPr id="7644617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1751" name="Imagen 7644617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C97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51500EC" w14:textId="6E9DCE3E" w:rsidR="0077038C" w:rsidRDefault="00692CE2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36FE0CDF" wp14:editId="53518C2C">
            <wp:extent cx="5400675" cy="3186430"/>
            <wp:effectExtent l="0" t="0" r="9525" b="0"/>
            <wp:docPr id="397952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5227" name="Imagen 39795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E73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5F8F21A" w14:textId="090BC31B" w:rsidR="0077038C" w:rsidRPr="005A62AE" w:rsidRDefault="00341B41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2348A08D" wp14:editId="74C1A0D8">
            <wp:extent cx="5400675" cy="2479675"/>
            <wp:effectExtent l="0" t="0" r="9525" b="0"/>
            <wp:docPr id="4313787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8774" name="Imagen 431378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96C" w14:textId="42AFDC40" w:rsidR="005A62AE" w:rsidRDefault="005A62AE" w:rsidP="005A62AE">
      <w:pPr>
        <w:rPr>
          <w:rFonts w:asciiTheme="minorHAnsi" w:hAnsiTheme="minorHAnsi"/>
        </w:rPr>
      </w:pPr>
    </w:p>
    <w:p w14:paraId="774AEB4B" w14:textId="1908781D" w:rsidR="005A62AE" w:rsidRDefault="0077038C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4F4A429" wp14:editId="43F7B106">
            <wp:extent cx="5400675" cy="545465"/>
            <wp:effectExtent l="0" t="0" r="9525" b="6985"/>
            <wp:docPr id="13020356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5675" name="Imagen 13020356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74A" w14:textId="77777777" w:rsidR="00692CE2" w:rsidRDefault="00692CE2" w:rsidP="005A62AE">
      <w:pPr>
        <w:rPr>
          <w:rFonts w:asciiTheme="minorHAnsi" w:hAnsiTheme="minorHAnsi"/>
        </w:rPr>
      </w:pPr>
    </w:p>
    <w:p w14:paraId="0438AFE9" w14:textId="49944C44" w:rsidR="00692CE2" w:rsidRDefault="00692CE2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3EB334" wp14:editId="308A609D">
            <wp:extent cx="5400675" cy="1069975"/>
            <wp:effectExtent l="0" t="0" r="9525" b="0"/>
            <wp:docPr id="10618941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4150" name="Imagen 1061894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107E" w14:textId="77777777" w:rsidR="0077038C" w:rsidRDefault="0077038C" w:rsidP="005A62AE">
      <w:pPr>
        <w:rPr>
          <w:rFonts w:asciiTheme="minorHAnsi" w:hAnsiTheme="minorHAnsi"/>
        </w:rPr>
      </w:pPr>
    </w:p>
    <w:p w14:paraId="10318E24" w14:textId="77777777" w:rsidR="005A62AE" w:rsidRPr="006F0AB1" w:rsidRDefault="005A62AE" w:rsidP="005A62AE">
      <w:pPr>
        <w:rPr>
          <w:rFonts w:asciiTheme="minorHAnsi" w:hAnsiTheme="minorHAnsi"/>
          <w:b/>
          <w:sz w:val="32"/>
          <w:szCs w:val="32"/>
        </w:rPr>
      </w:pPr>
      <w:r w:rsidRPr="006F0AB1">
        <w:rPr>
          <w:rFonts w:asciiTheme="minorHAnsi" w:hAnsiTheme="minorHAnsi"/>
          <w:b/>
          <w:sz w:val="32"/>
          <w:szCs w:val="32"/>
        </w:rPr>
        <w:t>Cambios y Riesgos</w:t>
      </w:r>
    </w:p>
    <w:p w14:paraId="39A9872A" w14:textId="77777777" w:rsidR="00A2161F" w:rsidRPr="006F0AB1" w:rsidRDefault="00A2161F" w:rsidP="005A62AE">
      <w:pPr>
        <w:rPr>
          <w:rFonts w:asciiTheme="minorHAnsi" w:hAnsiTheme="minorHAnsi"/>
          <w:b/>
          <w:sz w:val="22"/>
          <w:szCs w:val="22"/>
        </w:rPr>
      </w:pPr>
    </w:p>
    <w:p w14:paraId="6FA92DB0" w14:textId="0628EA01" w:rsidR="00A2161F" w:rsidRDefault="006F0AB1" w:rsidP="006F0AB1">
      <w:pPr>
        <w:jc w:val="both"/>
        <w:rPr>
          <w:rFonts w:asciiTheme="minorHAnsi" w:hAnsiTheme="minorHAnsi"/>
          <w:b/>
          <w:sz w:val="28"/>
          <w:szCs w:val="28"/>
        </w:rPr>
      </w:pPr>
      <w:r w:rsidRPr="006F0AB1">
        <w:rPr>
          <w:rFonts w:asciiTheme="minorHAnsi" w:hAnsiTheme="minorHAnsi"/>
          <w:b/>
          <w:sz w:val="28"/>
          <w:szCs w:val="28"/>
        </w:rPr>
        <w:t>Durante la realización del cuarto sprint s</w:t>
      </w:r>
      <w:r w:rsidR="00A2161F" w:rsidRPr="006F0AB1">
        <w:rPr>
          <w:rFonts w:asciiTheme="minorHAnsi" w:hAnsiTheme="minorHAnsi"/>
          <w:b/>
          <w:sz w:val="28"/>
          <w:szCs w:val="28"/>
        </w:rPr>
        <w:t xml:space="preserve">e recibieron 5 propuestas de cambios. </w:t>
      </w:r>
      <w:r w:rsidRPr="006F0AB1">
        <w:rPr>
          <w:rFonts w:asciiTheme="minorHAnsi" w:hAnsiTheme="minorHAnsi"/>
          <w:b/>
          <w:sz w:val="28"/>
          <w:szCs w:val="28"/>
        </w:rPr>
        <w:t xml:space="preserve">Tras analizar y evaluar cada propuesta de manera individual, considerando alcance, riesgos, tiempos y recursos se decidió aceptar </w:t>
      </w:r>
      <w:r w:rsidR="00A2161F" w:rsidRPr="006F0AB1">
        <w:rPr>
          <w:rFonts w:asciiTheme="minorHAnsi" w:hAnsiTheme="minorHAnsi"/>
          <w:b/>
          <w:sz w:val="28"/>
          <w:szCs w:val="28"/>
        </w:rPr>
        <w:t>4</w:t>
      </w:r>
      <w:r w:rsidRPr="006F0AB1">
        <w:rPr>
          <w:rFonts w:asciiTheme="minorHAnsi" w:hAnsiTheme="minorHAnsi"/>
          <w:b/>
          <w:sz w:val="28"/>
          <w:szCs w:val="28"/>
        </w:rPr>
        <w:t xml:space="preserve"> cambios para </w:t>
      </w:r>
      <w:r w:rsidR="00A2161F" w:rsidRPr="006F0AB1">
        <w:rPr>
          <w:rFonts w:asciiTheme="minorHAnsi" w:hAnsiTheme="minorHAnsi"/>
          <w:b/>
          <w:sz w:val="28"/>
          <w:szCs w:val="28"/>
        </w:rPr>
        <w:t>este sprint:</w:t>
      </w:r>
    </w:p>
    <w:p w14:paraId="6C1A3167" w14:textId="77777777" w:rsidR="006F0AB1" w:rsidRPr="006F0AB1" w:rsidRDefault="006F0AB1" w:rsidP="005A62AE">
      <w:pPr>
        <w:rPr>
          <w:rFonts w:asciiTheme="minorHAnsi" w:hAnsiTheme="minorHAnsi"/>
          <w:b/>
          <w:sz w:val="28"/>
          <w:szCs w:val="28"/>
        </w:rPr>
      </w:pPr>
    </w:p>
    <w:p w14:paraId="1AC07F72" w14:textId="77777777" w:rsidR="00A2161F" w:rsidRPr="006F0AB1" w:rsidRDefault="00A2161F" w:rsidP="00A2161F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/>
          <w:b/>
          <w:sz w:val="22"/>
          <w:szCs w:val="22"/>
        </w:rPr>
        <w:t xml:space="preserve">SC-001: </w:t>
      </w: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>Galería de imágenes:</w:t>
      </w:r>
    </w:p>
    <w:p w14:paraId="65E5FC4C" w14:textId="77777777" w:rsidR="00A2161F" w:rsidRPr="006F0AB1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Limitar el tamaño de los archivos a incluir en la galería</w:t>
      </w:r>
    </w:p>
    <w:p w14:paraId="7C28A510" w14:textId="06452C8A" w:rsidR="00A2161F" w:rsidRDefault="00A2161F" w:rsidP="005A62AE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Avisar que a partir de un almacenamiento acumulado superior a 50MB puede contratar el paquete Premium que contempla 1GB de almacenamiento</w:t>
      </w:r>
    </w:p>
    <w:p w14:paraId="713222C8" w14:textId="77777777" w:rsidR="006F0AB1" w:rsidRPr="006F0AB1" w:rsidRDefault="006F0AB1" w:rsidP="006F0AB1">
      <w:pPr>
        <w:pStyle w:val="Prrafodelista"/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</w:p>
    <w:p w14:paraId="15AA68CB" w14:textId="77777777" w:rsidR="00A2161F" w:rsidRPr="006F0AB1" w:rsidRDefault="00A2161F" w:rsidP="00A2161F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/>
          <w:b/>
          <w:sz w:val="22"/>
          <w:szCs w:val="22"/>
        </w:rPr>
        <w:t xml:space="preserve">SC-002: </w:t>
      </w: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>Reconocimiento:</w:t>
      </w:r>
    </w:p>
    <w:p w14:paraId="4582E8A5" w14:textId="77777777" w:rsidR="00A2161F" w:rsidRPr="006F0AB1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Contemplar que el rostro se encuadre completamente en un ovalo y no en un cuadrado para el reconocimiento</w:t>
      </w:r>
    </w:p>
    <w:p w14:paraId="4A23E4EC" w14:textId="77777777" w:rsidR="00A2161F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Verificación de que es un humano vivo</w:t>
      </w:r>
    </w:p>
    <w:p w14:paraId="19FCCBAC" w14:textId="77777777" w:rsidR="006F0AB1" w:rsidRPr="006F0AB1" w:rsidRDefault="006F0AB1" w:rsidP="006F0AB1">
      <w:pPr>
        <w:pStyle w:val="Prrafodelista"/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</w:p>
    <w:p w14:paraId="2BDED214" w14:textId="77777777" w:rsidR="00A2161F" w:rsidRPr="006F0AB1" w:rsidRDefault="00A2161F" w:rsidP="00A2161F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/>
          <w:b/>
          <w:sz w:val="22"/>
          <w:szCs w:val="22"/>
        </w:rPr>
        <w:t xml:space="preserve">SC-004: </w:t>
      </w: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>Seguridad en el reconocimiento facial</w:t>
      </w:r>
    </w:p>
    <w:p w14:paraId="1E2E1326" w14:textId="77777777" w:rsidR="00A2161F" w:rsidRPr="006F0AB1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Doble factor de seguridad (huella dactilar)</w:t>
      </w:r>
    </w:p>
    <w:p w14:paraId="68A15006" w14:textId="77777777" w:rsidR="00A2161F" w:rsidRPr="006F0AB1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Encriptación</w:t>
      </w:r>
    </w:p>
    <w:p w14:paraId="0F87F15D" w14:textId="77777777" w:rsidR="00A2161F" w:rsidRDefault="00A2161F" w:rsidP="00A2161F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Otro método para el caso Offline</w:t>
      </w:r>
    </w:p>
    <w:p w14:paraId="2DC6982B" w14:textId="77777777" w:rsidR="006F0AB1" w:rsidRPr="006F0AB1" w:rsidRDefault="006F0AB1" w:rsidP="006F0AB1">
      <w:pPr>
        <w:pStyle w:val="Prrafodelista"/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</w:p>
    <w:p w14:paraId="61149FA3" w14:textId="77777777" w:rsidR="00A2161F" w:rsidRPr="006F0AB1" w:rsidRDefault="00A2161F" w:rsidP="00A2161F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/>
          <w:b/>
          <w:sz w:val="22"/>
          <w:szCs w:val="22"/>
        </w:rPr>
        <w:t xml:space="preserve">SC-005: </w:t>
      </w: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>Segunda Etapa del Proyecto</w:t>
      </w:r>
    </w:p>
    <w:p w14:paraId="6F3D239A" w14:textId="77777777" w:rsidR="00A2161F" w:rsidRPr="006F0AB1" w:rsidRDefault="00A2161F" w:rsidP="00A2161F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>Determine:</w:t>
      </w:r>
    </w:p>
    <w:p w14:paraId="178BC0A9" w14:textId="77777777" w:rsidR="00A2161F" w:rsidRPr="006F0AB1" w:rsidRDefault="00A2161F" w:rsidP="00A2161F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Escalabilidad</w:t>
      </w:r>
    </w:p>
    <w:p w14:paraId="676AD4A8" w14:textId="77777777" w:rsidR="00A2161F" w:rsidRPr="006F0AB1" w:rsidRDefault="00A2161F" w:rsidP="00A2161F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Portabilidad</w:t>
      </w:r>
    </w:p>
    <w:p w14:paraId="086D12E4" w14:textId="77777777" w:rsidR="00A2161F" w:rsidRPr="006F0AB1" w:rsidRDefault="00A2161F" w:rsidP="00A2161F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Otros usos en mi empresa</w:t>
      </w:r>
    </w:p>
    <w:p w14:paraId="50415EE9" w14:textId="77777777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</w:p>
    <w:p w14:paraId="6A9D2AF9" w14:textId="1921BC8C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8"/>
          <w:szCs w:val="28"/>
          <w:lang w:eastAsia="es-VE"/>
        </w:rPr>
      </w:pPr>
      <w:r w:rsidRPr="006F0AB1">
        <w:rPr>
          <w:rFonts w:asciiTheme="minorHAnsi" w:hAnsiTheme="minorHAnsi" w:cstheme="minorHAnsi"/>
          <w:color w:val="000000"/>
          <w:sz w:val="28"/>
          <w:szCs w:val="28"/>
          <w:lang w:eastAsia="es-VE"/>
        </w:rPr>
        <w:t>La última propuesta de cambio se acept</w:t>
      </w:r>
      <w:r w:rsidR="000E69AC">
        <w:rPr>
          <w:rFonts w:asciiTheme="minorHAnsi" w:hAnsiTheme="minorHAnsi" w:cstheme="minorHAnsi"/>
          <w:color w:val="000000"/>
          <w:sz w:val="28"/>
          <w:szCs w:val="28"/>
          <w:lang w:eastAsia="es-VE"/>
        </w:rPr>
        <w:t>ó</w:t>
      </w:r>
      <w:r w:rsidRPr="006F0AB1">
        <w:rPr>
          <w:rFonts w:asciiTheme="minorHAnsi" w:hAnsiTheme="minorHAnsi" w:cstheme="minorHAnsi"/>
          <w:color w:val="000000"/>
          <w:sz w:val="28"/>
          <w:szCs w:val="28"/>
          <w:lang w:eastAsia="es-VE"/>
        </w:rPr>
        <w:t xml:space="preserve"> para el quinto sprint:</w:t>
      </w:r>
    </w:p>
    <w:p w14:paraId="4050CC3F" w14:textId="77777777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</w:p>
    <w:p w14:paraId="51B5113F" w14:textId="77777777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2"/>
          <w:szCs w:val="22"/>
          <w:lang w:eastAsia="es-VE"/>
        </w:rPr>
      </w:pPr>
      <w:r w:rsidRPr="006F0AB1">
        <w:rPr>
          <w:rFonts w:asciiTheme="minorHAnsi" w:hAnsiTheme="minorHAnsi" w:cstheme="minorHAnsi"/>
          <w:color w:val="000000"/>
          <w:sz w:val="22"/>
          <w:szCs w:val="22"/>
          <w:lang w:eastAsia="es-VE"/>
        </w:rPr>
        <w:t xml:space="preserve">SC-003: Compartir imágenes: </w:t>
      </w:r>
    </w:p>
    <w:p w14:paraId="2A636F8F" w14:textId="77777777" w:rsidR="006F0AB1" w:rsidRPr="006F0AB1" w:rsidRDefault="006F0AB1" w:rsidP="006F0AB1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Generar QR para compartir visualización de la imagen</w:t>
      </w:r>
    </w:p>
    <w:p w14:paraId="43BB9A57" w14:textId="77777777" w:rsidR="006F0AB1" w:rsidRDefault="006F0AB1" w:rsidP="006F0AB1">
      <w:pPr>
        <w:pStyle w:val="Prrafodelista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  <w:lang w:eastAsia="es-VE"/>
        </w:rPr>
      </w:pPr>
      <w:r w:rsidRPr="006F0AB1">
        <w:rPr>
          <w:rFonts w:asciiTheme="minorHAnsi" w:eastAsia="Times New Roman" w:hAnsiTheme="minorHAnsi" w:cstheme="minorHAnsi"/>
          <w:color w:val="000000"/>
          <w:sz w:val="22"/>
          <w:lang w:eastAsia="es-VE"/>
        </w:rPr>
        <w:t>Contemplar seguridad de la funcionalidad</w:t>
      </w:r>
    </w:p>
    <w:p w14:paraId="40E014A5" w14:textId="77777777" w:rsid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2"/>
          <w:lang w:eastAsia="es-VE"/>
        </w:rPr>
      </w:pPr>
    </w:p>
    <w:p w14:paraId="531C701B" w14:textId="4458DB4F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 w:val="22"/>
          <w:lang w:eastAsia="es-VE"/>
        </w:rPr>
      </w:pPr>
      <w:r>
        <w:rPr>
          <w:rFonts w:asciiTheme="minorHAnsi" w:hAnsiTheme="minorHAnsi" w:cstheme="minorHAnsi"/>
          <w:noProof/>
          <w:color w:val="000000"/>
          <w:sz w:val="22"/>
          <w:lang w:eastAsia="es-VE"/>
        </w:rPr>
        <w:drawing>
          <wp:inline distT="0" distB="0" distL="0" distR="0" wp14:anchorId="1FE24C34" wp14:editId="429A928E">
            <wp:extent cx="2991836" cy="5640705"/>
            <wp:effectExtent l="0" t="0" r="0" b="0"/>
            <wp:docPr id="7731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6" name="Imagen 7731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850" cy="56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CFDB" w14:textId="0F1CC9D5" w:rsidR="006F0AB1" w:rsidRPr="006F0AB1" w:rsidRDefault="006F0AB1" w:rsidP="006F0AB1">
      <w:pPr>
        <w:spacing w:line="240" w:lineRule="auto"/>
        <w:rPr>
          <w:rFonts w:asciiTheme="minorHAnsi" w:hAnsiTheme="minorHAnsi" w:cstheme="minorHAnsi"/>
          <w:color w:val="000000"/>
          <w:szCs w:val="24"/>
          <w:lang w:eastAsia="es-VE"/>
        </w:rPr>
      </w:pPr>
    </w:p>
    <w:p w14:paraId="3015A7B9" w14:textId="5B7A70D8" w:rsidR="00A2161F" w:rsidRPr="005A62AE" w:rsidRDefault="00A2161F" w:rsidP="005A62AE">
      <w:pPr>
        <w:rPr>
          <w:rFonts w:asciiTheme="minorHAnsi" w:hAnsiTheme="minorHAnsi"/>
          <w:b/>
          <w:sz w:val="28"/>
        </w:rPr>
      </w:pPr>
    </w:p>
    <w:p w14:paraId="5826B226" w14:textId="77777777" w:rsidR="005A62AE" w:rsidRDefault="005A62AE" w:rsidP="005A62AE">
      <w:pPr>
        <w:rPr>
          <w:rFonts w:asciiTheme="minorHAnsi" w:hAnsiTheme="minorHAnsi"/>
        </w:rPr>
      </w:pPr>
    </w:p>
    <w:p w14:paraId="77EE5D73" w14:textId="1C708B8D" w:rsidR="0077038C" w:rsidRDefault="00A2161F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24A65C9E" wp14:editId="246FC5BF">
            <wp:extent cx="5400675" cy="1442720"/>
            <wp:effectExtent l="0" t="0" r="9525" b="5080"/>
            <wp:docPr id="20900222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2209" name="Imagen 20900222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F4A" w14:textId="77777777" w:rsidR="0077038C" w:rsidRDefault="0077038C" w:rsidP="005A62AE">
      <w:pPr>
        <w:rPr>
          <w:rFonts w:asciiTheme="minorHAnsi" w:hAnsiTheme="minorHAnsi"/>
        </w:rPr>
      </w:pPr>
    </w:p>
    <w:p w14:paraId="57524647" w14:textId="4E624935" w:rsidR="0077038C" w:rsidRDefault="0077038C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B9F679F" wp14:editId="30520963">
            <wp:extent cx="4442845" cy="1524132"/>
            <wp:effectExtent l="0" t="0" r="0" b="0"/>
            <wp:docPr id="15664953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5367" name="Imagen 15664953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490C" w14:textId="68EC1767" w:rsidR="005A62AE" w:rsidRDefault="005A62AE" w:rsidP="005A62AE">
      <w:pPr>
        <w:rPr>
          <w:rFonts w:asciiTheme="minorHAnsi" w:hAnsiTheme="minorHAnsi"/>
        </w:rPr>
      </w:pPr>
    </w:p>
    <w:p w14:paraId="4A384B1E" w14:textId="3AB6F71B" w:rsidR="005A62AE" w:rsidRDefault="00A2161F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1832A9F1" wp14:editId="6DF491F9">
            <wp:extent cx="5400675" cy="2901315"/>
            <wp:effectExtent l="0" t="0" r="9525" b="0"/>
            <wp:docPr id="21005391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9153" name="Imagen 21005391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ABC3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6E958C6B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7AAFFF88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6CA69E1B" w14:textId="3A48173B" w:rsid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Propuesta próximo ciclo</w:t>
      </w:r>
    </w:p>
    <w:p w14:paraId="027A5C63" w14:textId="77777777" w:rsidR="0077038C" w:rsidRPr="005A62AE" w:rsidRDefault="0077038C" w:rsidP="005A62AE">
      <w:pPr>
        <w:rPr>
          <w:rFonts w:asciiTheme="minorHAnsi" w:hAnsiTheme="minorHAnsi"/>
          <w:b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89"/>
      </w:tblGrid>
      <w:tr w:rsidR="0077038C" w:rsidRPr="00447F8A" w14:paraId="768951A8" w14:textId="77777777" w:rsidTr="005360EE">
        <w:trPr>
          <w:cantSplit/>
          <w:trHeight w:val="237"/>
        </w:trPr>
        <w:tc>
          <w:tcPr>
            <w:tcW w:w="5000" w:type="pct"/>
            <w:tcBorders>
              <w:bottom w:val="single" w:sz="4" w:space="0" w:color="auto"/>
            </w:tcBorders>
          </w:tcPr>
          <w:p w14:paraId="7C5F7E9D" w14:textId="5D31160C" w:rsidR="0077038C" w:rsidRPr="00447F8A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Crear mensajes de requerimientos no funcionales</w:t>
            </w:r>
          </w:p>
        </w:tc>
      </w:tr>
      <w:tr w:rsidR="0077038C" w:rsidRPr="00447F8A" w14:paraId="016B6223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D0E875B" w14:textId="5E6EFAAB" w:rsidR="0077038C" w:rsidRPr="00447F8A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Bloquear vista en vertical</w:t>
            </w:r>
          </w:p>
        </w:tc>
      </w:tr>
      <w:tr w:rsidR="0077038C" w:rsidRPr="00A066D3" w14:paraId="1E909592" w14:textId="77777777" w:rsidTr="005360EE">
        <w:trPr>
          <w:cantSplit/>
          <w:trHeight w:val="28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FA09569" w14:textId="536D1CB3" w:rsidR="005360EE" w:rsidRPr="00A066D3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Compartir imágenes</w:t>
            </w:r>
          </w:p>
        </w:tc>
      </w:tr>
      <w:tr w:rsidR="0077038C" w:rsidRPr="00A066D3" w14:paraId="019D05A6" w14:textId="77777777" w:rsidTr="005360EE">
        <w:trPr>
          <w:cantSplit/>
          <w:trHeight w:val="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BC6B867" w14:textId="4C7CDFE2" w:rsidR="0077038C" w:rsidRPr="00A066D3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Infografía</w:t>
            </w:r>
          </w:p>
        </w:tc>
      </w:tr>
      <w:tr w:rsidR="0077038C" w:rsidRPr="00A066D3" w14:paraId="79A3F6FC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FEE724D" w14:textId="3E4B0D24" w:rsidR="0077038C" w:rsidRPr="00A066D3" w:rsidRDefault="006F0AB1" w:rsidP="000E69AC">
            <w:pPr>
              <w:pStyle w:val="Tabletext"/>
              <w:tabs>
                <w:tab w:val="left" w:pos="1152"/>
              </w:tabs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Exportar apk</w:t>
            </w:r>
          </w:p>
        </w:tc>
      </w:tr>
      <w:tr w:rsidR="0077038C" w:rsidRPr="00447F8A" w14:paraId="1A713C55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2470AAC" w14:textId="4604F98A" w:rsidR="0077038C" w:rsidRPr="00447F8A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Finalizar doble autenticación</w:t>
            </w:r>
          </w:p>
        </w:tc>
      </w:tr>
      <w:tr w:rsidR="0077038C" w:rsidRPr="00447F8A" w14:paraId="5BA4CFCA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524462D" w14:textId="5CE8A1EA" w:rsidR="0077038C" w:rsidRDefault="006F0AB1" w:rsidP="000E69AC">
            <w:pPr>
              <w:pStyle w:val="Tabletext"/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lastRenderedPageBreak/>
              <w:t>Selección múltiple para agregar imágenes</w:t>
            </w:r>
          </w:p>
        </w:tc>
      </w:tr>
      <w:tr w:rsidR="0077038C" w:rsidRPr="00447F8A" w14:paraId="72178BF0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CC44F00" w14:textId="60440674" w:rsidR="0077038C" w:rsidRDefault="006F0AB1" w:rsidP="000E69AC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6F0AB1">
              <w:rPr>
                <w:rFonts w:asciiTheme="minorHAnsi" w:hAnsiTheme="minorHAnsi"/>
              </w:rPr>
              <w:t>Resolver bugs</w:t>
            </w:r>
          </w:p>
        </w:tc>
      </w:tr>
    </w:tbl>
    <w:p w14:paraId="4F0C5457" w14:textId="77777777" w:rsidR="005A62AE" w:rsidRDefault="005A62AE" w:rsidP="000E69AC">
      <w:pPr>
        <w:rPr>
          <w:rFonts w:asciiTheme="minorHAnsi" w:hAnsiTheme="minorHAnsi"/>
        </w:rPr>
      </w:pPr>
    </w:p>
    <w:p w14:paraId="211A5B66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B312742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7BBC239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9170E33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488A05C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87C9735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2EC17F0F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50341BC5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A1A2CAE" w14:textId="77777777" w:rsidR="000A127C" w:rsidRPr="00447F8A" w:rsidRDefault="000A127C" w:rsidP="00FF6079">
      <w:pPr>
        <w:jc w:val="center"/>
        <w:rPr>
          <w:rFonts w:asciiTheme="minorHAnsi" w:hAnsiTheme="minorHAnsi"/>
        </w:rPr>
      </w:pPr>
    </w:p>
    <w:sectPr w:rsidR="000A127C" w:rsidRPr="00447F8A" w:rsidSect="00C517CD">
      <w:headerReference w:type="default" r:id="rId18"/>
      <w:pgSz w:w="11907" w:h="16840" w:code="9"/>
      <w:pgMar w:top="1417" w:right="1701" w:bottom="1417" w:left="1701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13925" w14:textId="77777777" w:rsidR="00380F04" w:rsidRDefault="00380F04" w:rsidP="00B02F7C">
      <w:pPr>
        <w:spacing w:line="240" w:lineRule="auto"/>
      </w:pPr>
      <w:r>
        <w:separator/>
      </w:r>
    </w:p>
  </w:endnote>
  <w:endnote w:type="continuationSeparator" w:id="0">
    <w:p w14:paraId="5E405334" w14:textId="77777777" w:rsidR="00380F04" w:rsidRDefault="00380F04" w:rsidP="00B0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84554" w14:textId="77777777" w:rsidR="00380F04" w:rsidRDefault="00380F04" w:rsidP="00B02F7C">
      <w:pPr>
        <w:spacing w:line="240" w:lineRule="auto"/>
      </w:pPr>
      <w:r>
        <w:separator/>
      </w:r>
    </w:p>
  </w:footnote>
  <w:footnote w:type="continuationSeparator" w:id="0">
    <w:p w14:paraId="3382FCB9" w14:textId="77777777" w:rsidR="00380F04" w:rsidRDefault="00380F04" w:rsidP="00B02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B503" w14:textId="77777777" w:rsidR="00120D14" w:rsidRPr="0062251A" w:rsidRDefault="00120D14" w:rsidP="00B400B7">
    <w:pPr>
      <w:pStyle w:val="Encabezado"/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17A344C2" wp14:editId="6D917228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</w:r>
    <w:r w:rsidR="009452EE">
      <w:rPr>
        <w:rFonts w:ascii="Tahoma" w:hAnsi="Tahoma" w:cs="Tahoma"/>
        <w:sz w:val="16"/>
        <w:szCs w:val="16"/>
        <w:lang w:val="es-AR"/>
      </w:rPr>
      <w:t>Informe</w:t>
    </w:r>
    <w:r w:rsidRPr="0062251A">
      <w:rPr>
        <w:rFonts w:ascii="Tahoma" w:hAnsi="Tahoma" w:cs="Tahoma"/>
        <w:sz w:val="16"/>
        <w:szCs w:val="16"/>
        <w:lang w:val="es-AR"/>
      </w:rPr>
      <w:t xml:space="preserve"> de Avance</w:t>
    </w:r>
  </w:p>
  <w:p w14:paraId="0271FB94" w14:textId="77777777" w:rsidR="00120D14" w:rsidRPr="00120D14" w:rsidRDefault="00120D14" w:rsidP="00B400B7">
    <w:pPr>
      <w:pStyle w:val="Encabezado"/>
      <w:pBdr>
        <w:bottom w:val="single" w:sz="4" w:space="1" w:color="auto"/>
      </w:pBdr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</w:r>
    <w:r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75CF5"/>
    <w:multiLevelType w:val="hybridMultilevel"/>
    <w:tmpl w:val="C4268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36E0"/>
    <w:multiLevelType w:val="multilevel"/>
    <w:tmpl w:val="CC9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61829"/>
    <w:multiLevelType w:val="hybridMultilevel"/>
    <w:tmpl w:val="44E2F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55DEB"/>
    <w:multiLevelType w:val="multilevel"/>
    <w:tmpl w:val="8F4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468C"/>
    <w:multiLevelType w:val="hybridMultilevel"/>
    <w:tmpl w:val="4B0C7C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0713752">
    <w:abstractNumId w:val="5"/>
  </w:num>
  <w:num w:numId="2" w16cid:durableId="273096181">
    <w:abstractNumId w:val="0"/>
  </w:num>
  <w:num w:numId="3" w16cid:durableId="831873758">
    <w:abstractNumId w:val="3"/>
  </w:num>
  <w:num w:numId="4" w16cid:durableId="584581663">
    <w:abstractNumId w:val="1"/>
  </w:num>
  <w:num w:numId="5" w16cid:durableId="623079661">
    <w:abstractNumId w:val="4"/>
  </w:num>
  <w:num w:numId="6" w16cid:durableId="12905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AF"/>
    <w:rsid w:val="00051F02"/>
    <w:rsid w:val="000A127C"/>
    <w:rsid w:val="000B7D5E"/>
    <w:rsid w:val="000D534F"/>
    <w:rsid w:val="000E5422"/>
    <w:rsid w:val="000E69AC"/>
    <w:rsid w:val="001026F7"/>
    <w:rsid w:val="00120D14"/>
    <w:rsid w:val="0017260E"/>
    <w:rsid w:val="001F5703"/>
    <w:rsid w:val="00201F44"/>
    <w:rsid w:val="00236D9C"/>
    <w:rsid w:val="002A63FB"/>
    <w:rsid w:val="002D51ED"/>
    <w:rsid w:val="002E1E38"/>
    <w:rsid w:val="00337F09"/>
    <w:rsid w:val="00341B41"/>
    <w:rsid w:val="00380F04"/>
    <w:rsid w:val="004307CC"/>
    <w:rsid w:val="00447F8A"/>
    <w:rsid w:val="00480CA5"/>
    <w:rsid w:val="004A4E94"/>
    <w:rsid w:val="004B3DDD"/>
    <w:rsid w:val="004B4ADA"/>
    <w:rsid w:val="004D3CED"/>
    <w:rsid w:val="005360EE"/>
    <w:rsid w:val="00563E74"/>
    <w:rsid w:val="005934AF"/>
    <w:rsid w:val="005A62AE"/>
    <w:rsid w:val="0065152C"/>
    <w:rsid w:val="00656EBD"/>
    <w:rsid w:val="00672A77"/>
    <w:rsid w:val="00692CE2"/>
    <w:rsid w:val="006A6107"/>
    <w:rsid w:val="006B700E"/>
    <w:rsid w:val="006F0AB1"/>
    <w:rsid w:val="007435CD"/>
    <w:rsid w:val="0077038C"/>
    <w:rsid w:val="0078244F"/>
    <w:rsid w:val="007C1F53"/>
    <w:rsid w:val="008913B4"/>
    <w:rsid w:val="008D544B"/>
    <w:rsid w:val="009452EE"/>
    <w:rsid w:val="00951749"/>
    <w:rsid w:val="00966667"/>
    <w:rsid w:val="00967CA2"/>
    <w:rsid w:val="009A1764"/>
    <w:rsid w:val="009E7E92"/>
    <w:rsid w:val="00A066D3"/>
    <w:rsid w:val="00A2161F"/>
    <w:rsid w:val="00A42AF4"/>
    <w:rsid w:val="00AE733A"/>
    <w:rsid w:val="00B02F7C"/>
    <w:rsid w:val="00B400B7"/>
    <w:rsid w:val="00B44AF8"/>
    <w:rsid w:val="00B52837"/>
    <w:rsid w:val="00BB1457"/>
    <w:rsid w:val="00C11612"/>
    <w:rsid w:val="00C42215"/>
    <w:rsid w:val="00C517CD"/>
    <w:rsid w:val="00CC0511"/>
    <w:rsid w:val="00D025F0"/>
    <w:rsid w:val="00D351C7"/>
    <w:rsid w:val="00D41462"/>
    <w:rsid w:val="00D61599"/>
    <w:rsid w:val="00EC5971"/>
    <w:rsid w:val="00ED4891"/>
    <w:rsid w:val="00F37447"/>
    <w:rsid w:val="00F656B6"/>
    <w:rsid w:val="00F977F4"/>
    <w:rsid w:val="00FF29E7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76CF9"/>
  <w15:docId w15:val="{A1EF08E6-5E66-4F84-B358-8D0E51D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7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02F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02F7C"/>
    <w:rPr>
      <w:rFonts w:ascii="Arial" w:eastAsia="Times New Roman" w:hAnsi="Arial" w:cs="Times New Roman"/>
      <w:b/>
      <w:sz w:val="36"/>
      <w:szCs w:val="20"/>
    </w:rPr>
  </w:style>
  <w:style w:type="paragraph" w:styleId="Encabezado">
    <w:name w:val="header"/>
    <w:basedOn w:val="Normal"/>
    <w:link w:val="EncabezadoCar"/>
    <w:rsid w:val="00B02F7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02F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B02F7C"/>
    <w:pPr>
      <w:keepLines/>
      <w:spacing w:after="120"/>
    </w:pPr>
  </w:style>
  <w:style w:type="character" w:styleId="Hipervnculo">
    <w:name w:val="Hyperlink"/>
    <w:basedOn w:val="Fuentedeprrafopredeter"/>
    <w:rsid w:val="00B02F7C"/>
    <w:rPr>
      <w:color w:val="0000FF"/>
      <w:u w:val="single"/>
    </w:rPr>
  </w:style>
  <w:style w:type="paragraph" w:customStyle="1" w:styleId="EncabezadoTitulos">
    <w:name w:val="EncabezadoTitulos"/>
    <w:basedOn w:val="Encabezado"/>
    <w:rsid w:val="00B02F7C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F7C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02F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7C"/>
    <w:rPr>
      <w:rFonts w:ascii="Times New Roman" w:eastAsia="Times New Roman" w:hAnsi="Times New Roman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E1E38"/>
    <w:rPr>
      <w:color w:val="808080"/>
    </w:rPr>
  </w:style>
  <w:style w:type="character" w:customStyle="1" w:styleId="Estilo1">
    <w:name w:val="Estilo1"/>
    <w:basedOn w:val="Fuentedeprrafopredeter"/>
    <w:uiPriority w:val="1"/>
    <w:rsid w:val="002E1E38"/>
    <w:rPr>
      <w:rFonts w:ascii="Calibri" w:hAnsi="Calibri"/>
      <w:sz w:val="22"/>
    </w:rPr>
  </w:style>
  <w:style w:type="character" w:customStyle="1" w:styleId="Estilo2">
    <w:name w:val="Estilo2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3">
    <w:name w:val="Estilo3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4">
    <w:name w:val="Estilo4"/>
    <w:basedOn w:val="Fuentedeprrafopredeter"/>
    <w:uiPriority w:val="1"/>
    <w:rsid w:val="00C11612"/>
    <w:rPr>
      <w:rFonts w:ascii="Calibri" w:hAnsi="Calibri"/>
      <w:sz w:val="22"/>
    </w:rPr>
  </w:style>
  <w:style w:type="paragraph" w:styleId="Prrafodelista">
    <w:name w:val="List Paragraph"/>
    <w:basedOn w:val="Normal"/>
    <w:uiPriority w:val="34"/>
    <w:qFormat/>
    <w:rsid w:val="00A2161F"/>
    <w:pPr>
      <w:widowControl/>
      <w:spacing w:after="200" w:line="276" w:lineRule="auto"/>
      <w:ind w:left="720"/>
      <w:contextualSpacing/>
    </w:pPr>
    <w:rPr>
      <w:rFonts w:ascii="Arial" w:eastAsia="Calibri" w:hAnsi="Arial"/>
      <w:sz w:val="24"/>
      <w:szCs w:val="22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Informe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F525E137334B70BB810F120E5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547F-68B9-44A0-A466-B850EAF8D9AF}"/>
      </w:docPartPr>
      <w:docPartBody>
        <w:p w:rsidR="00715BC5" w:rsidRDefault="00152C25">
          <w:pPr>
            <w:pStyle w:val="C9F525E137334B70BB810F120E518634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2086CFFBA44A9B8C3C7DD0760F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CD798-DC3B-4675-8D84-54AD372418B8}"/>
      </w:docPartPr>
      <w:docPartBody>
        <w:p w:rsidR="00715BC5" w:rsidRDefault="00152C25">
          <w:pPr>
            <w:pStyle w:val="FA2086CFFBA44A9B8C3C7DD0760FD81D"/>
          </w:pPr>
          <w:r w:rsidRPr="00D61599">
            <w:rPr>
              <w:rStyle w:val="Textodelmarcadordeposicin"/>
              <w:rFonts w:eastAsiaTheme="minorHAnsi"/>
              <w:sz w:val="20"/>
            </w:rPr>
            <w:t>Haga clic aquí para escribir una fecha.</w:t>
          </w:r>
        </w:p>
      </w:docPartBody>
    </w:docPart>
    <w:docPart>
      <w:docPartPr>
        <w:name w:val="5888C6AA885E41A4AFAAD3CAA943D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5267-58CA-4A91-979A-D1E9091DC524}"/>
      </w:docPartPr>
      <w:docPartBody>
        <w:p w:rsidR="00715BC5" w:rsidRDefault="00152C25">
          <w:pPr>
            <w:pStyle w:val="5888C6AA885E41A4AFAAD3CAA943D0DC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3CCC2923F454E0BBE546C3CEDF75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6D77-61B4-4CBC-8285-9B13BB2113F7}"/>
      </w:docPartPr>
      <w:docPartBody>
        <w:p w:rsidR="00715BC5" w:rsidRDefault="00152C25">
          <w:pPr>
            <w:pStyle w:val="33CCC2923F454E0BBE546C3CEDF7538B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054BE23159D45F3AF3811B8A178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15FDD-FBD5-4515-BBE2-6AB0B6F689F4}"/>
      </w:docPartPr>
      <w:docPartBody>
        <w:p w:rsidR="00715BC5" w:rsidRDefault="00152C25">
          <w:pPr>
            <w:pStyle w:val="0054BE23159D45F3AF3811B8A178DE77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6341E7FCF0C742A6B92293172425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BAA65-9E46-4698-BF24-9DBF7B251F6D}"/>
      </w:docPartPr>
      <w:docPartBody>
        <w:p w:rsidR="00971F01" w:rsidRDefault="00E70B36" w:rsidP="00E70B36">
          <w:pPr>
            <w:pStyle w:val="6341E7FCF0C742A6B922931724258D80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BA8"/>
    <w:rsid w:val="000C1BA8"/>
    <w:rsid w:val="001218D2"/>
    <w:rsid w:val="00152C25"/>
    <w:rsid w:val="001A5021"/>
    <w:rsid w:val="001A7945"/>
    <w:rsid w:val="002B3A85"/>
    <w:rsid w:val="004307CC"/>
    <w:rsid w:val="004C7D72"/>
    <w:rsid w:val="00715BC5"/>
    <w:rsid w:val="007C1F53"/>
    <w:rsid w:val="00835FB5"/>
    <w:rsid w:val="00971F01"/>
    <w:rsid w:val="00B91418"/>
    <w:rsid w:val="00BB1457"/>
    <w:rsid w:val="00CC0511"/>
    <w:rsid w:val="00E70B36"/>
    <w:rsid w:val="00F838F3"/>
    <w:rsid w:val="00F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0B36"/>
    <w:rPr>
      <w:color w:val="808080"/>
    </w:rPr>
  </w:style>
  <w:style w:type="paragraph" w:customStyle="1" w:styleId="C9F525E137334B70BB810F120E518634">
    <w:name w:val="C9F525E137334B70BB810F120E518634"/>
  </w:style>
  <w:style w:type="paragraph" w:customStyle="1" w:styleId="FA2086CFFBA44A9B8C3C7DD0760FD81D">
    <w:name w:val="FA2086CFFBA44A9B8C3C7DD0760FD81D"/>
  </w:style>
  <w:style w:type="paragraph" w:customStyle="1" w:styleId="5888C6AA885E41A4AFAAD3CAA943D0DC">
    <w:name w:val="5888C6AA885E41A4AFAAD3CAA943D0DC"/>
  </w:style>
  <w:style w:type="paragraph" w:customStyle="1" w:styleId="33CCC2923F454E0BBE546C3CEDF7538B">
    <w:name w:val="33CCC2923F454E0BBE546C3CEDF7538B"/>
  </w:style>
  <w:style w:type="paragraph" w:customStyle="1" w:styleId="0054BE23159D45F3AF3811B8A178DE77">
    <w:name w:val="0054BE23159D45F3AF3811B8A178DE77"/>
  </w:style>
  <w:style w:type="paragraph" w:customStyle="1" w:styleId="6341E7FCF0C742A6B922931724258D80">
    <w:name w:val="6341E7FCF0C742A6B922931724258D80"/>
    <w:rsid w:val="00E70B36"/>
    <w:pPr>
      <w:spacing w:after="160" w:line="259" w:lineRule="auto"/>
    </w:pPr>
    <w:rPr>
      <w:kern w:val="2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Informe_de_Avance.dotx</Template>
  <TotalTime>160</TotalTime>
  <Pages>8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UNGS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Flavio Martin Ybarra Ybarra</cp:lastModifiedBy>
  <cp:revision>14</cp:revision>
  <cp:lastPrinted>2015-08-13T16:22:00Z</cp:lastPrinted>
  <dcterms:created xsi:type="dcterms:W3CDTF">2024-05-07T20:04:00Z</dcterms:created>
  <dcterms:modified xsi:type="dcterms:W3CDTF">2024-06-04T15:07:00Z</dcterms:modified>
</cp:coreProperties>
</file>