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71D1" w14:textId="77777777" w:rsidR="009452EE" w:rsidRPr="009452EE" w:rsidRDefault="009452EE" w:rsidP="009452EE">
      <w:pPr>
        <w:pStyle w:val="Ttulo"/>
        <w:rPr>
          <w:rFonts w:asciiTheme="minorHAnsi" w:hAnsiTheme="minorHAnsi" w:cs="Tahoma"/>
          <w:sz w:val="16"/>
          <w:szCs w:val="16"/>
        </w:rPr>
      </w:pPr>
      <w:r w:rsidRPr="009452EE">
        <w:rPr>
          <w:rFonts w:asciiTheme="minorHAnsi" w:hAnsiTheme="minorHAnsi" w:cs="Tahoma"/>
          <w:spacing w:val="4"/>
          <w:sz w:val="40"/>
          <w:szCs w:val="40"/>
        </w:rPr>
        <w:t>Informe de Avance</w:t>
      </w:r>
    </w:p>
    <w:p w14:paraId="5DC44534" w14:textId="77777777" w:rsidR="009452EE" w:rsidRDefault="009452EE" w:rsidP="00D61599">
      <w:pPr>
        <w:pStyle w:val="Ttulo"/>
        <w:jc w:val="left"/>
        <w:rPr>
          <w:rFonts w:ascii="Tahoma" w:hAnsi="Tahoma" w:cs="Tahoma"/>
          <w:sz w:val="16"/>
          <w:szCs w:val="16"/>
        </w:rPr>
      </w:pPr>
    </w:p>
    <w:p w14:paraId="4D9FB37B" w14:textId="63F71198" w:rsidR="00447F8A" w:rsidRPr="00672A77" w:rsidRDefault="00000000" w:rsidP="00D61599">
      <w:pPr>
        <w:pStyle w:val="Ttulo"/>
        <w:jc w:val="left"/>
        <w:rPr>
          <w:rFonts w:ascii="Tahoma" w:hAnsi="Tahoma" w:cs="Tahoma"/>
          <w:sz w:val="16"/>
          <w:szCs w:val="16"/>
        </w:rPr>
      </w:pPr>
      <w:sdt>
        <w:sdtPr>
          <w:rPr>
            <w:rFonts w:ascii="Tahoma" w:hAnsi="Tahoma" w:cs="Tahoma"/>
            <w:sz w:val="16"/>
            <w:szCs w:val="16"/>
          </w:rPr>
          <w:id w:val="655120308"/>
          <w:placeholder>
            <w:docPart w:val="C9F525E137334B70BB810F120E518634"/>
          </w:placeholder>
        </w:sdtPr>
        <w:sdtContent>
          <w:r w:rsidR="00A066D3">
            <w:rPr>
              <w:rFonts w:ascii="Tahoma" w:hAnsi="Tahoma" w:cs="Tahoma"/>
              <w:sz w:val="16"/>
              <w:szCs w:val="16"/>
            </w:rPr>
            <w:t>Cypher Vault</w:t>
          </w:r>
        </w:sdtContent>
      </w:sdt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sdt>
        <w:sdtPr>
          <w:rPr>
            <w:rFonts w:ascii="Tahoma" w:hAnsi="Tahoma" w:cs="Tahoma"/>
            <w:sz w:val="16"/>
            <w:szCs w:val="16"/>
          </w:rPr>
          <w:id w:val="199592519"/>
          <w:placeholder>
            <w:docPart w:val="C9F525E137334B70BB810F120E518634"/>
          </w:placeholder>
        </w:sdtPr>
        <w:sdtContent>
          <w:r w:rsidR="00A066D3">
            <w:rPr>
              <w:rFonts w:ascii="Tahoma" w:hAnsi="Tahoma" w:cs="Tahoma"/>
              <w:sz w:val="16"/>
              <w:szCs w:val="16"/>
            </w:rPr>
            <w:t>Grupo 1</w:t>
          </w:r>
        </w:sdtContent>
      </w:sdt>
      <w:r w:rsidR="00D61599" w:rsidRPr="00672A77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r w:rsidR="009452EE">
        <w:rPr>
          <w:rFonts w:ascii="Tahoma" w:hAnsi="Tahoma" w:cs="Tahoma"/>
          <w:sz w:val="16"/>
          <w:szCs w:val="16"/>
        </w:rPr>
        <w:tab/>
      </w:r>
      <w:r w:rsidR="009452EE">
        <w:rPr>
          <w:rFonts w:ascii="Tahoma" w:hAnsi="Tahoma" w:cs="Tahoma"/>
          <w:sz w:val="16"/>
          <w:szCs w:val="16"/>
        </w:rPr>
        <w:tab/>
      </w:r>
      <w:r w:rsidR="00D61599" w:rsidRPr="00672A77">
        <w:rPr>
          <w:rFonts w:ascii="Tahoma" w:hAnsi="Tahoma" w:cs="Tahoma"/>
          <w:sz w:val="16"/>
          <w:szCs w:val="16"/>
        </w:rPr>
        <w:tab/>
      </w:r>
      <w:sdt>
        <w:sdtPr>
          <w:rPr>
            <w:rFonts w:ascii="Tahoma" w:hAnsi="Tahoma" w:cs="Tahoma"/>
            <w:sz w:val="16"/>
            <w:szCs w:val="16"/>
          </w:rPr>
          <w:id w:val="-1992168413"/>
          <w:placeholder>
            <w:docPart w:val="FA2086CFFBA44A9B8C3C7DD0760FD81D"/>
          </w:placeholder>
          <w:date w:fullDate="2024-06-19T00:00:00Z">
            <w:dateFormat w:val="dd/MM/yyyy"/>
            <w:lid w:val="es-ES"/>
            <w:storeMappedDataAs w:val="dateTime"/>
            <w:calendar w:val="gregorian"/>
          </w:date>
        </w:sdtPr>
        <w:sdtContent>
          <w:r w:rsidR="00412438">
            <w:rPr>
              <w:rFonts w:ascii="Tahoma" w:hAnsi="Tahoma" w:cs="Tahoma"/>
              <w:sz w:val="16"/>
              <w:szCs w:val="16"/>
            </w:rPr>
            <w:t>19/06/2024</w:t>
          </w:r>
        </w:sdtContent>
      </w:sdt>
    </w:p>
    <w:p w14:paraId="02B55C7D" w14:textId="77777777" w:rsidR="00FF6079" w:rsidRDefault="00FF6079" w:rsidP="00FF6079"/>
    <w:tbl>
      <w:tblPr>
        <w:tblW w:w="864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6378"/>
      </w:tblGrid>
      <w:tr w:rsidR="009452EE" w:rsidRPr="00447F8A" w14:paraId="17DCC34C" w14:textId="77777777" w:rsidTr="009452EE">
        <w:tc>
          <w:tcPr>
            <w:tcW w:w="2269" w:type="dxa"/>
            <w:shd w:val="clear" w:color="auto" w:fill="548DD4" w:themeFill="text2" w:themeFillTint="99"/>
          </w:tcPr>
          <w:p w14:paraId="02A9E2FB" w14:textId="77777777" w:rsidR="009452EE" w:rsidRDefault="009452EE" w:rsidP="009452EE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Integrantes</w:t>
            </w:r>
          </w:p>
        </w:tc>
        <w:sdt>
          <w:sdtPr>
            <w:alias w:val="Integrantes"/>
            <w:tag w:val="Lista de Integrantes [Perez, Diaz, etc]"/>
            <w:id w:val="15106312"/>
            <w:placeholder>
              <w:docPart w:val="5888C6AA885E41A4AFAAD3CAA943D0DC"/>
            </w:placeholder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14:paraId="4A757A2C" w14:textId="08EE986E" w:rsidR="009452EE" w:rsidRDefault="00A066D3" w:rsidP="004F19E7">
                <w:pPr>
                  <w:pStyle w:val="Tabletext"/>
                  <w:jc w:val="center"/>
                </w:pPr>
                <w:r>
                  <w:t>Ybarra, Trejo, Sanchez, Ibarra, Galeano y Moras</w:t>
                </w:r>
              </w:p>
            </w:tc>
          </w:sdtContent>
        </w:sdt>
      </w:tr>
      <w:tr w:rsidR="009452EE" w:rsidRPr="00447F8A" w14:paraId="7D6ABC6E" w14:textId="77777777" w:rsidTr="009452EE">
        <w:tc>
          <w:tcPr>
            <w:tcW w:w="2269" w:type="dxa"/>
            <w:shd w:val="clear" w:color="auto" w:fill="548DD4" w:themeFill="text2" w:themeFillTint="99"/>
          </w:tcPr>
          <w:p w14:paraId="0B3CFA3A" w14:textId="77777777" w:rsidR="009452EE" w:rsidRDefault="009452EE" w:rsidP="009452EE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Número de Entrega</w:t>
            </w:r>
          </w:p>
        </w:tc>
        <w:sdt>
          <w:sdtPr>
            <w:alias w:val="Porcentaje"/>
            <w:tag w:val="Porcentaje"/>
            <w:id w:val="15106311"/>
            <w:placeholder>
              <w:docPart w:val="33CCC2923F454E0BBE546C3CEDF7538B"/>
            </w:placeholder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14:paraId="3D583EB7" w14:textId="1BDC05E5" w:rsidR="009452EE" w:rsidRDefault="00A066D3" w:rsidP="004F19E7">
                <w:pPr>
                  <w:pStyle w:val="Tabletext"/>
                  <w:jc w:val="center"/>
                </w:pPr>
                <w:r>
                  <w:t>Entrega n</w:t>
                </w:r>
                <w:r w:rsidR="00273C0A">
                  <w:t>ú</w:t>
                </w:r>
                <w:r>
                  <w:t xml:space="preserve">mero </w:t>
                </w:r>
                <w:r w:rsidR="00273C0A">
                  <w:t>5</w:t>
                </w:r>
              </w:p>
            </w:tc>
          </w:sdtContent>
        </w:sdt>
      </w:tr>
      <w:tr w:rsidR="00FF6079" w:rsidRPr="00447F8A" w14:paraId="3D4C9DF6" w14:textId="77777777" w:rsidTr="009452EE">
        <w:tc>
          <w:tcPr>
            <w:tcW w:w="2269" w:type="dxa"/>
            <w:shd w:val="clear" w:color="auto" w:fill="548DD4" w:themeFill="text2" w:themeFillTint="99"/>
          </w:tcPr>
          <w:p w14:paraId="02CBD2E2" w14:textId="77777777" w:rsidR="00FF6079" w:rsidRPr="00447F8A" w:rsidRDefault="00FF6079" w:rsidP="004F19E7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Porcentaje de avance:</w:t>
            </w:r>
          </w:p>
        </w:tc>
        <w:sdt>
          <w:sdtPr>
            <w:alias w:val="Porcentaje"/>
            <w:tag w:val="Porcentaje"/>
            <w:id w:val="1546709013"/>
            <w:placeholder>
              <w:docPart w:val="0054BE23159D45F3AF3811B8A178DE77"/>
            </w:placeholder>
          </w:sdtPr>
          <w:sdtEndPr>
            <w:rPr>
              <w:rFonts w:asciiTheme="minorHAnsi" w:hAnsiTheme="minorHAnsi"/>
              <w:b/>
              <w:color w:val="FFFFFF"/>
            </w:rPr>
          </w:sdtEndPr>
          <w:sdtContent>
            <w:tc>
              <w:tcPr>
                <w:tcW w:w="6378" w:type="dxa"/>
                <w:shd w:val="clear" w:color="auto" w:fill="auto"/>
              </w:tcPr>
              <w:p w14:paraId="6065D296" w14:textId="581C9CD7" w:rsidR="00FF6079" w:rsidRPr="00447F8A" w:rsidRDefault="00412438" w:rsidP="004F19E7">
                <w:pPr>
                  <w:pStyle w:val="Tabletext"/>
                  <w:jc w:val="center"/>
                  <w:rPr>
                    <w:rFonts w:asciiTheme="minorHAnsi" w:hAnsiTheme="minorHAnsi"/>
                    <w:b/>
                    <w:color w:val="FFFFFF"/>
                  </w:rPr>
                </w:pPr>
                <w:r>
                  <w:t>10</w:t>
                </w:r>
                <w:r w:rsidR="00A066D3">
                  <w:t>0%</w:t>
                </w:r>
              </w:p>
            </w:tc>
          </w:sdtContent>
        </w:sdt>
      </w:tr>
    </w:tbl>
    <w:p w14:paraId="3F54AC33" w14:textId="77777777" w:rsidR="00563E74" w:rsidRDefault="00563E74" w:rsidP="00B02F7C">
      <w:pPr>
        <w:pStyle w:val="Ttulo"/>
        <w:rPr>
          <w:rFonts w:asciiTheme="minorHAnsi" w:hAnsiTheme="minorHAnsi"/>
          <w:sz w:val="28"/>
        </w:rPr>
      </w:pPr>
    </w:p>
    <w:p w14:paraId="2E5F0575" w14:textId="77777777" w:rsidR="00B02F7C" w:rsidRPr="00447F8A" w:rsidRDefault="009452EE" w:rsidP="00B02F7C">
      <w:pPr>
        <w:pStyle w:val="Ttul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Funcionalidad Comprometida</w:t>
      </w:r>
    </w:p>
    <w:p w14:paraId="0E6126AF" w14:textId="77777777" w:rsidR="00B02F7C" w:rsidRPr="00447F8A" w:rsidRDefault="00B02F7C" w:rsidP="00B02F7C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32"/>
        <w:gridCol w:w="1080"/>
        <w:gridCol w:w="4010"/>
        <w:gridCol w:w="1267"/>
      </w:tblGrid>
      <w:tr w:rsidR="005934AF" w:rsidRPr="00447F8A" w14:paraId="015AF24A" w14:textId="77777777" w:rsidTr="00412438">
        <w:trPr>
          <w:trHeight w:val="20"/>
        </w:trPr>
        <w:tc>
          <w:tcPr>
            <w:tcW w:w="1256" w:type="pct"/>
            <w:shd w:val="clear" w:color="auto" w:fill="548DD4" w:themeFill="text2" w:themeFillTint="99"/>
          </w:tcPr>
          <w:p w14:paraId="4015BE7F" w14:textId="77777777" w:rsidR="005934AF" w:rsidRPr="00447F8A" w:rsidRDefault="005934AF" w:rsidP="00FF6079">
            <w:pPr>
              <w:pStyle w:val="Tabletext"/>
              <w:ind w:left="360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Requerimientos prometidos</w:t>
            </w:r>
          </w:p>
        </w:tc>
        <w:tc>
          <w:tcPr>
            <w:tcW w:w="636" w:type="pct"/>
            <w:tcBorders>
              <w:right w:val="single" w:sz="4" w:space="0" w:color="auto"/>
            </w:tcBorders>
            <w:shd w:val="clear" w:color="auto" w:fill="548DD4" w:themeFill="text2" w:themeFillTint="99"/>
          </w:tcPr>
          <w:p w14:paraId="1D39ED73" w14:textId="77777777" w:rsidR="005934AF" w:rsidRPr="00447F8A" w:rsidRDefault="005934AF" w:rsidP="00C11612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Completo</w:t>
            </w:r>
          </w:p>
        </w:tc>
        <w:tc>
          <w:tcPr>
            <w:tcW w:w="2362" w:type="pct"/>
            <w:tcBorders>
              <w:left w:val="single" w:sz="4" w:space="0" w:color="auto"/>
            </w:tcBorders>
            <w:shd w:val="clear" w:color="auto" w:fill="548DD4" w:themeFill="text2" w:themeFillTint="99"/>
          </w:tcPr>
          <w:p w14:paraId="52570A0D" w14:textId="77777777" w:rsidR="005934AF" w:rsidRPr="00447F8A" w:rsidRDefault="005934AF" w:rsidP="00FF6079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Comentarios</w:t>
            </w:r>
          </w:p>
        </w:tc>
        <w:tc>
          <w:tcPr>
            <w:tcW w:w="746" w:type="pct"/>
            <w:tcBorders>
              <w:left w:val="single" w:sz="4" w:space="0" w:color="auto"/>
            </w:tcBorders>
            <w:shd w:val="clear" w:color="auto" w:fill="548DD4" w:themeFill="text2" w:themeFillTint="99"/>
          </w:tcPr>
          <w:p w14:paraId="7029742E" w14:textId="77777777" w:rsidR="005934AF" w:rsidRDefault="005934AF" w:rsidP="00FF6079">
            <w:pPr>
              <w:pStyle w:val="Tabletext"/>
              <w:jc w:val="center"/>
              <w:rPr>
                <w:rFonts w:asciiTheme="minorHAnsi" w:hAnsiTheme="minorHAnsi"/>
                <w:b/>
                <w:color w:val="FFFFFF"/>
              </w:rPr>
            </w:pPr>
            <w:r>
              <w:rPr>
                <w:rFonts w:asciiTheme="minorHAnsi" w:hAnsiTheme="minorHAnsi"/>
                <w:b/>
                <w:color w:val="FFFFFF"/>
              </w:rPr>
              <w:t>Responsable</w:t>
            </w:r>
          </w:p>
        </w:tc>
      </w:tr>
      <w:tr w:rsidR="005934AF" w:rsidRPr="00447F8A" w14:paraId="2F72E56A" w14:textId="77777777" w:rsidTr="00412438">
        <w:trPr>
          <w:cantSplit/>
          <w:trHeight w:val="237"/>
        </w:trPr>
        <w:tc>
          <w:tcPr>
            <w:tcW w:w="1256" w:type="pct"/>
            <w:tcBorders>
              <w:bottom w:val="single" w:sz="4" w:space="0" w:color="auto"/>
            </w:tcBorders>
          </w:tcPr>
          <w:p w14:paraId="190DB1D0" w14:textId="7DD7C28D" w:rsidR="005934AF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3.8.4 Envio de mail</w:t>
            </w:r>
          </w:p>
        </w:tc>
        <w:tc>
          <w:tcPr>
            <w:tcW w:w="6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B437E" w14:textId="19551FFD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091053" w14:textId="34211B06" w:rsidR="005934AF" w:rsidRPr="00447F8A" w:rsidRDefault="005934AF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</w:tcBorders>
          </w:tcPr>
          <w:p w14:paraId="11C436B1" w14:textId="0C8535E5" w:rsidR="005934AF" w:rsidRDefault="000B7D5E" w:rsidP="006F0AB1">
            <w:pPr>
              <w:pStyle w:val="Tabletext"/>
            </w:pPr>
            <w:r>
              <w:t>Moras</w:t>
            </w:r>
          </w:p>
        </w:tc>
      </w:tr>
      <w:tr w:rsidR="005934AF" w:rsidRPr="00447F8A" w14:paraId="4A196D35" w14:textId="77777777" w:rsidTr="00412438">
        <w:trPr>
          <w:cantSplit/>
          <w:trHeight w:val="364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65D7E76D" w14:textId="67B5EDCA" w:rsidR="005934AF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3.8.2 Integración doble autenticación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6D62B39" w14:textId="30CEFD29" w:rsidR="005934AF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144EF65" w14:textId="77777777" w:rsidR="005934AF" w:rsidRPr="00447F8A" w:rsidRDefault="005934AF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4CA0A652" w14:textId="498C0A43" w:rsidR="005934AF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5934AF" w:rsidRPr="00447F8A" w14:paraId="0959AF0A" w14:textId="77777777" w:rsidTr="00412438">
        <w:trPr>
          <w:cantSplit/>
          <w:trHeight w:val="284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4C7F7241" w14:textId="2E947F11" w:rsidR="005934AF" w:rsidRPr="00A066D3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3.8.1 Interfaz doble autenticación</w:t>
            </w:r>
          </w:p>
        </w:tc>
        <w:tc>
          <w:tcPr>
            <w:tcW w:w="636" w:type="pct"/>
            <w:tcBorders>
              <w:right w:val="single" w:sz="4" w:space="0" w:color="auto"/>
            </w:tcBorders>
            <w:shd w:val="clear" w:color="auto" w:fill="auto"/>
          </w:tcPr>
          <w:p w14:paraId="504F05F3" w14:textId="6F33B428" w:rsidR="005934AF" w:rsidRPr="00447F8A" w:rsidRDefault="000B7D5E" w:rsidP="006F0A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left w:val="single" w:sz="4" w:space="0" w:color="auto"/>
            </w:tcBorders>
            <w:shd w:val="clear" w:color="auto" w:fill="auto"/>
          </w:tcPr>
          <w:p w14:paraId="02A4090F" w14:textId="77777777" w:rsidR="005934AF" w:rsidRPr="00447F8A" w:rsidRDefault="005934AF" w:rsidP="006F0AB1">
            <w:pPr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left w:val="single" w:sz="4" w:space="0" w:color="auto"/>
            </w:tcBorders>
          </w:tcPr>
          <w:p w14:paraId="69FC2664" w14:textId="7A9B1B15" w:rsidR="005934AF" w:rsidRPr="00447F8A" w:rsidRDefault="00412438" w:rsidP="006F0A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D351C7" w:rsidRPr="00447F8A" w14:paraId="4EF0B09A" w14:textId="77777777" w:rsidTr="00412438">
        <w:trPr>
          <w:cantSplit/>
          <w:trHeight w:val="244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509CBB8B" w14:textId="12A32750" w:rsidR="00D351C7" w:rsidRPr="00A066D3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3.7.1 Generar QR</w:t>
            </w:r>
          </w:p>
        </w:tc>
        <w:tc>
          <w:tcPr>
            <w:tcW w:w="6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3A415" w14:textId="6D82173E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4A7245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</w:tcBorders>
          </w:tcPr>
          <w:p w14:paraId="2C0ECD8F" w14:textId="0C35B264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0048CC86" w14:textId="77777777" w:rsidTr="00412438">
        <w:trPr>
          <w:cantSplit/>
          <w:trHeight w:val="364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02B3F2FE" w14:textId="02C1F616" w:rsidR="00D351C7" w:rsidRPr="00A066D3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3.7.2 Crear servidor (compartir </w:t>
            </w:r>
            <w:r w:rsidR="00273C0A">
              <w:rPr>
                <w:rFonts w:ascii="Arial" w:hAnsi="Arial" w:cs="Arial"/>
              </w:rPr>
              <w:t>imágenes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DB517" w14:textId="075B805D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923C1" w14:textId="09E1DD3B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FD58E9" w14:textId="491A9C39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4907CABF" w14:textId="77777777" w:rsidTr="00412438">
        <w:trPr>
          <w:cantSplit/>
          <w:trHeight w:val="364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03DAD70C" w14:textId="1FB5D203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3.7.3 Emparejar usuario (servidor-cliente)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9AD5" w14:textId="0D5F8194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D8E3CA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A77A34" w14:textId="74811FE4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7E8E29EA" w14:textId="77777777" w:rsidTr="00412438">
        <w:trPr>
          <w:cantSplit/>
          <w:trHeight w:val="27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4AF9E185" w14:textId="45CDEEA1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3.7.4 Crear Pagina de visualización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D86E0" w14:textId="68784A6E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3C3E3B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2C24D6" w14:textId="6937F716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27C6F84A" w14:textId="77777777" w:rsidTr="00412438">
        <w:trPr>
          <w:cantSplit/>
          <w:trHeight w:val="36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2EEADFBC" w14:textId="0837D5D8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3.7.5 </w:t>
            </w:r>
            <w:r w:rsidR="00273C0A">
              <w:rPr>
                <w:rFonts w:ascii="Arial" w:hAnsi="Arial" w:cs="Arial"/>
              </w:rPr>
              <w:t>Lógica</w:t>
            </w:r>
            <w:r>
              <w:rPr>
                <w:rFonts w:ascii="Arial" w:hAnsi="Arial" w:cs="Arial"/>
              </w:rPr>
              <w:t xml:space="preserve"> de </w:t>
            </w:r>
            <w:r w:rsidR="00273C0A">
              <w:rPr>
                <w:rFonts w:ascii="Arial" w:hAnsi="Arial" w:cs="Arial"/>
              </w:rPr>
              <w:t>pág.</w:t>
            </w:r>
            <w:r>
              <w:rPr>
                <w:rFonts w:ascii="Arial" w:hAnsi="Arial" w:cs="Arial"/>
              </w:rPr>
              <w:t xml:space="preserve"> de visualización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EE2A" w14:textId="6AFE65D7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DE83F2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8A7B7" w14:textId="6AA8F37A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6EA3E437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172FFC70" w14:textId="426F9C9D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3.7.6 Hosteo de </w:t>
            </w:r>
            <w:r w:rsidR="00273C0A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de visualización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40817" w14:textId="741746F4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E7250E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858DF7" w14:textId="318F58E1" w:rsidR="00D351C7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D351C7" w:rsidRPr="00447F8A" w14:paraId="1E5F4060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2A45160B" w14:textId="7BDF7F5A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3.2.2.2.2.1 Selección múltiple para agregar imágenes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B7DB0" w14:textId="4AE6BB20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C18CAD" w14:textId="3C68600F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3E841D" w14:textId="06C3AD50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Galeano</w:t>
            </w:r>
          </w:p>
        </w:tc>
      </w:tr>
      <w:tr w:rsidR="00D351C7" w:rsidRPr="00447F8A" w14:paraId="590C9DC7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48733B5E" w14:textId="4ECB36A6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4.3 Definir 2da etapa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95434" w14:textId="35A82B9B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00B35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1AD290" w14:textId="0451EEF6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Ybarra</w:t>
            </w:r>
          </w:p>
        </w:tc>
      </w:tr>
      <w:tr w:rsidR="00D351C7" w:rsidRPr="00447F8A" w14:paraId="1E514CE5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41BA247B" w14:textId="6DF3D9B7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2.7.1 Interfaz bloqueo usuario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6956" w14:textId="29744C1E" w:rsidR="00D351C7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D3DC3C" w14:textId="77777777" w:rsidR="00D351C7" w:rsidRPr="00447F8A" w:rsidRDefault="00D351C7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B4DB62" w14:textId="321373AF" w:rsidR="00D351C7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0B7D5E" w:rsidRPr="00447F8A" w14:paraId="79CC476E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075C80F7" w14:textId="4EACBEFD" w:rsidR="000B7D5E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2.7.2 </w:t>
            </w:r>
            <w:r w:rsidR="00273C0A">
              <w:rPr>
                <w:rFonts w:ascii="Arial" w:hAnsi="Arial" w:cs="Arial"/>
              </w:rPr>
              <w:t>Lógica</w:t>
            </w:r>
            <w:r>
              <w:rPr>
                <w:rFonts w:ascii="Arial" w:hAnsi="Arial" w:cs="Arial"/>
              </w:rPr>
              <w:t xml:space="preserve"> bloqueo usuario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3A6F" w14:textId="2476EC37" w:rsidR="000B7D5E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A585D" w14:textId="77777777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4CCFCB" w14:textId="3AD4D9A7" w:rsidR="000B7D5E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0B7D5E" w:rsidRPr="00447F8A" w14:paraId="54B6EDBA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2CDD3901" w14:textId="187319E5" w:rsidR="000B7D5E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2.8.2 </w:t>
            </w:r>
            <w:r w:rsidR="00273C0A">
              <w:rPr>
                <w:rFonts w:ascii="Arial" w:hAnsi="Arial" w:cs="Arial"/>
              </w:rPr>
              <w:t>Lógica</w:t>
            </w:r>
            <w:r>
              <w:rPr>
                <w:rFonts w:ascii="Arial" w:hAnsi="Arial" w:cs="Arial"/>
              </w:rPr>
              <w:t xml:space="preserve"> Recuperar cuenta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0A086" w14:textId="198436DA" w:rsidR="000B7D5E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7B0141" w14:textId="77777777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C0CE2" w14:textId="51FA9EF8" w:rsidR="000B7D5E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0B7D5E" w:rsidRPr="00447F8A" w14:paraId="40931CD5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08CAD82F" w14:textId="6E9A6E3F" w:rsidR="000B7D5E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2.8.1 Interfaz Recuperar cuenta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42DDB" w14:textId="51FCAC67" w:rsidR="000B7D5E" w:rsidRPr="00447F8A" w:rsidRDefault="000B7D5E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F01FE6" w14:textId="77777777" w:rsidR="000B7D5E" w:rsidRPr="00447F8A" w:rsidRDefault="000B7D5E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47F43" w14:textId="3030FC60" w:rsidR="000B7D5E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412438" w:rsidRPr="00447F8A" w14:paraId="412BE76B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57677990" w14:textId="5506C22B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4.1 Exportar apk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F64A7" w14:textId="6C60CC8A" w:rsidR="00412438" w:rsidRDefault="00412438" w:rsidP="00412438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B51E40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6774E" w14:textId="1063B3A0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  <w:r>
              <w:rPr>
                <w:rFonts w:asciiTheme="minorHAnsi" w:hAnsiTheme="minorHAnsi"/>
              </w:rPr>
              <w:t>, Trejo y Galeano</w:t>
            </w:r>
          </w:p>
        </w:tc>
      </w:tr>
      <w:tr w:rsidR="00412438" w:rsidRPr="00447F8A" w14:paraId="07D1FBE9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4C59C5EB" w14:textId="5F49559E" w:rsidR="00412438" w:rsidRPr="00447F8A" w:rsidRDefault="00412438" w:rsidP="00412438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lastRenderedPageBreak/>
              <w:t>4.2.1 Infografía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A9E3E" w14:textId="34456AED" w:rsidR="00412438" w:rsidRDefault="00412438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656A24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A5DB11" w14:textId="52FBDA60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 el equipo</w:t>
            </w:r>
          </w:p>
        </w:tc>
      </w:tr>
      <w:tr w:rsidR="00412438" w:rsidRPr="00447F8A" w14:paraId="5C22C519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1DB9E03B" w14:textId="1BF6C95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4.2.1.1 Creación de página descarga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EEF4" w14:textId="060891C1" w:rsidR="00412438" w:rsidRDefault="00412438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6AF755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9F58E9" w14:textId="62E00FD6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412438" w:rsidRPr="00447F8A" w14:paraId="4A279231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3CF043D9" w14:textId="357543EB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3.9 Bloquear vista en vertical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A7A8" w14:textId="684C4FE0" w:rsidR="00412438" w:rsidRDefault="00412438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97D156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46D35E" w14:textId="75C45AA9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412438" w:rsidRPr="00447F8A" w14:paraId="4890391B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6B2041DB" w14:textId="64D85AD8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2.4 mensajes de requerimientos no funcionales (mensaje de sistema)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6984" w14:textId="0D1BF29C" w:rsidR="00412438" w:rsidRDefault="00412438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5BC9A4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536682" w14:textId="2C7A4DBA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</w:t>
            </w:r>
          </w:p>
        </w:tc>
      </w:tr>
      <w:tr w:rsidR="00412438" w:rsidRPr="00447F8A" w14:paraId="5AA3CC23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5FEB9D45" w14:textId="23BEB8A2" w:rsidR="00412438" w:rsidRPr="00447F8A" w:rsidRDefault="00412438" w:rsidP="00412438">
            <w:pPr>
              <w:pStyle w:val="Tabletext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2.9 Interfaz espera de procesos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F73" w14:textId="4C0BB1A0" w:rsidR="00412438" w:rsidRDefault="00412438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780162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9E7F0" w14:textId="705614F9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Galeano</w:t>
            </w:r>
          </w:p>
        </w:tc>
      </w:tr>
      <w:tr w:rsidR="00412438" w:rsidRPr="00447F8A" w14:paraId="73EEEB0D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58DB2E8F" w14:textId="3B47148F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2.3.2 Mejoras autenticación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6079A" w14:textId="53582591" w:rsidR="00412438" w:rsidRDefault="00412438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AE8F1C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223A" w14:textId="3DACDF87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Trejo</w:t>
            </w:r>
          </w:p>
        </w:tc>
      </w:tr>
      <w:tr w:rsidR="00412438" w:rsidRPr="00447F8A" w14:paraId="11C06B0B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2FBC45B7" w14:textId="59FA07D2" w:rsidR="00412438" w:rsidRPr="00447F8A" w:rsidRDefault="00412438" w:rsidP="00412438">
            <w:pPr>
              <w:pStyle w:val="Tabletext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3.2.2.2.7 Bloquear screenshot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B37D9" w14:textId="39958EF3" w:rsidR="00412438" w:rsidRDefault="00412438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A6CC7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BEC2D" w14:textId="0D141591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Galeano</w:t>
            </w:r>
          </w:p>
        </w:tc>
      </w:tr>
      <w:tr w:rsidR="00412438" w:rsidRPr="00447F8A" w14:paraId="34B2DBE9" w14:textId="77777777" w:rsidTr="00412438">
        <w:trPr>
          <w:cantSplit/>
          <w:trHeight w:val="390"/>
        </w:trPr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</w:tcPr>
          <w:p w14:paraId="1DD73FAB" w14:textId="59F405BD" w:rsidR="00412438" w:rsidRPr="00447F8A" w:rsidRDefault="00412438" w:rsidP="00412438">
            <w:pPr>
              <w:pStyle w:val="Tabletext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1.8 Resolver bugs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23F36" w14:textId="5E518292" w:rsidR="00412438" w:rsidRDefault="00412438" w:rsidP="006F0AB1">
            <w:pPr>
              <w:pStyle w:val="Tabletext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2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2FEE63" w14:textId="77777777" w:rsidR="00412438" w:rsidRPr="00447F8A" w:rsidRDefault="00412438" w:rsidP="006F0AB1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D8F16F" w14:textId="58981D21" w:rsidR="00412438" w:rsidRDefault="00412438" w:rsidP="006F0AB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Moras y Galeano</w:t>
            </w:r>
          </w:p>
        </w:tc>
      </w:tr>
    </w:tbl>
    <w:p w14:paraId="116C1922" w14:textId="06A7B52E" w:rsidR="00FF6079" w:rsidRPr="00412438" w:rsidRDefault="00FF6079" w:rsidP="00412438">
      <w:pPr>
        <w:pStyle w:val="Ttulo"/>
        <w:jc w:val="left"/>
        <w:rPr>
          <w:rFonts w:asciiTheme="minorHAnsi" w:hAnsiTheme="minorHAnsi"/>
          <w:sz w:val="28"/>
        </w:rPr>
      </w:pPr>
    </w:p>
    <w:p w14:paraId="7B0CF3EE" w14:textId="77777777" w:rsidR="00447F8A" w:rsidRDefault="000A127C" w:rsidP="00FF6079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Avance según </w:t>
      </w:r>
      <w:r w:rsidR="00FF6079">
        <w:rPr>
          <w:rFonts w:asciiTheme="minorHAnsi" w:hAnsiTheme="minorHAnsi"/>
          <w:b/>
          <w:sz w:val="28"/>
        </w:rPr>
        <w:t>Funcionalidad completa</w:t>
      </w:r>
    </w:p>
    <w:p w14:paraId="6212AF60" w14:textId="0DC2E4DE" w:rsidR="00ED4891" w:rsidRDefault="00000000" w:rsidP="00051F02">
      <w:pPr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id w:val="15106319"/>
          <w:picture/>
        </w:sdtPr>
        <w:sdtContent>
          <w:r w:rsidR="00397E17">
            <w:rPr>
              <w:rFonts w:asciiTheme="minorHAnsi" w:hAnsiTheme="minorHAnsi"/>
              <w:noProof/>
            </w:rPr>
            <w:drawing>
              <wp:inline distT="0" distB="0" distL="0" distR="0" wp14:anchorId="08D2CE87" wp14:editId="0CA8C0A2">
                <wp:extent cx="5400675" cy="2390140"/>
                <wp:effectExtent l="0" t="0" r="9525" b="0"/>
                <wp:docPr id="3033253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32537" name="Imagen 30332537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239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F3D1186" w14:textId="322E6992" w:rsidR="000A127C" w:rsidRDefault="00397E17" w:rsidP="00051F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994DE15" wp14:editId="6E7E6B88">
            <wp:extent cx="5400675" cy="1918970"/>
            <wp:effectExtent l="0" t="0" r="9525" b="5080"/>
            <wp:docPr id="3513537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53786" name="Imagen 3513537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27C">
        <w:rPr>
          <w:rFonts w:asciiTheme="minorHAnsi" w:hAnsiTheme="minorHAnsi"/>
        </w:rPr>
        <w:br w:type="page"/>
      </w:r>
    </w:p>
    <w:p w14:paraId="54D60351" w14:textId="77777777" w:rsidR="000A127C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lastRenderedPageBreak/>
        <w:t>Actividades realizadas</w:t>
      </w:r>
    </w:p>
    <w:p w14:paraId="15B525FA" w14:textId="66A99674" w:rsidR="0077038C" w:rsidRDefault="0077038C" w:rsidP="005A62AE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489"/>
      </w:tblGrid>
      <w:tr w:rsidR="00341B41" w:rsidRPr="00447F8A" w14:paraId="505FEDCC" w14:textId="77777777" w:rsidTr="00341B41">
        <w:trPr>
          <w:cantSplit/>
          <w:trHeight w:val="237"/>
        </w:trPr>
        <w:tc>
          <w:tcPr>
            <w:tcW w:w="5000" w:type="pct"/>
            <w:tcBorders>
              <w:bottom w:val="single" w:sz="4" w:space="0" w:color="auto"/>
            </w:tcBorders>
          </w:tcPr>
          <w:p w14:paraId="5A10C4EF" w14:textId="0541DB9D" w:rsidR="00341B41" w:rsidRPr="00447F8A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3.8.4 Envio de mail</w:t>
            </w:r>
          </w:p>
        </w:tc>
      </w:tr>
      <w:tr w:rsidR="00341B41" w:rsidRPr="00447F8A" w14:paraId="2EE37044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B32974F" w14:textId="6C06D42B" w:rsidR="00341B41" w:rsidRPr="00447F8A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3.8.2 Integración doble autenticación</w:t>
            </w:r>
          </w:p>
        </w:tc>
      </w:tr>
      <w:tr w:rsidR="00341B41" w:rsidRPr="00A066D3" w14:paraId="26596E07" w14:textId="77777777" w:rsidTr="00341B41">
        <w:trPr>
          <w:cantSplit/>
          <w:trHeight w:val="28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656ADE1" w14:textId="3F845662" w:rsidR="00341B41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3.8.1 Interfaz doble autenticación</w:t>
            </w:r>
          </w:p>
        </w:tc>
      </w:tr>
      <w:tr w:rsidR="00341B41" w:rsidRPr="00A066D3" w14:paraId="2ECB860D" w14:textId="77777777" w:rsidTr="00341B41">
        <w:trPr>
          <w:cantSplit/>
          <w:trHeight w:val="24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FDEBB7D" w14:textId="7F4B26C0" w:rsidR="00341B41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3.7.1 Generar QR</w:t>
            </w:r>
          </w:p>
        </w:tc>
      </w:tr>
      <w:tr w:rsidR="00341B41" w:rsidRPr="00A066D3" w14:paraId="169C9081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0E259D1" w14:textId="4A69D27D" w:rsidR="00341B41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3.7.2 Crear servidor (compartir </w:t>
            </w:r>
            <w:r w:rsidR="00273C0A">
              <w:rPr>
                <w:rFonts w:ascii="Arial" w:hAnsi="Arial" w:cs="Arial"/>
              </w:rPr>
              <w:t>imágenes</w:t>
            </w:r>
            <w:r>
              <w:rPr>
                <w:rFonts w:ascii="Arial" w:hAnsi="Arial" w:cs="Arial"/>
              </w:rPr>
              <w:t>)</w:t>
            </w:r>
          </w:p>
        </w:tc>
      </w:tr>
      <w:tr w:rsidR="00341B41" w:rsidRPr="00A066D3" w14:paraId="4897DD1C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E18CDB0" w14:textId="44156F87" w:rsidR="00341B41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3.7.3 Emparejar usuario (servidor-cliente)</w:t>
            </w:r>
          </w:p>
        </w:tc>
      </w:tr>
      <w:tr w:rsidR="00341B41" w:rsidRPr="00A066D3" w14:paraId="7ACD8A57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50A64E6" w14:textId="4B8E6E16" w:rsidR="00341B41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3.7.4 Crear Pagina de visualización</w:t>
            </w:r>
          </w:p>
        </w:tc>
      </w:tr>
      <w:tr w:rsidR="00341B41" w:rsidRPr="00A066D3" w14:paraId="7276A7B8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A41340D" w14:textId="71CF549F" w:rsidR="00341B41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3.7.5 </w:t>
            </w:r>
            <w:r w:rsidR="00273C0A">
              <w:rPr>
                <w:rFonts w:ascii="Arial" w:hAnsi="Arial" w:cs="Arial"/>
              </w:rPr>
              <w:t>Lógica</w:t>
            </w:r>
            <w:r>
              <w:rPr>
                <w:rFonts w:ascii="Arial" w:hAnsi="Arial" w:cs="Arial"/>
              </w:rPr>
              <w:t xml:space="preserve"> de </w:t>
            </w:r>
            <w:r w:rsidR="00273C0A">
              <w:rPr>
                <w:rFonts w:ascii="Arial" w:hAnsi="Arial" w:cs="Arial"/>
              </w:rPr>
              <w:t>pág.</w:t>
            </w:r>
            <w:r>
              <w:rPr>
                <w:rFonts w:ascii="Arial" w:hAnsi="Arial" w:cs="Arial"/>
              </w:rPr>
              <w:t xml:space="preserve"> de visualización</w:t>
            </w:r>
          </w:p>
        </w:tc>
      </w:tr>
      <w:tr w:rsidR="00341B41" w:rsidRPr="00A066D3" w14:paraId="38145622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9DAC069" w14:textId="06D41A84" w:rsidR="00341B41" w:rsidRPr="00A066D3" w:rsidRDefault="00397E17" w:rsidP="00692CE2">
            <w:pPr>
              <w:pStyle w:val="Tabletext"/>
              <w:tabs>
                <w:tab w:val="left" w:pos="1032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3.7.6 Hosteo de </w:t>
            </w:r>
            <w:r w:rsidR="00273C0A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de visualización</w:t>
            </w:r>
          </w:p>
        </w:tc>
      </w:tr>
      <w:tr w:rsidR="00341B41" w:rsidRPr="00A066D3" w14:paraId="070C6A02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0D7EF84" w14:textId="268B3F9E" w:rsidR="00341B41" w:rsidRPr="00A066D3" w:rsidRDefault="00397E17" w:rsidP="00692CE2">
            <w:pPr>
              <w:pStyle w:val="Tabletext"/>
              <w:tabs>
                <w:tab w:val="left" w:pos="1908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3.2.2.2.2.1 Selección múltiple para agregar imágenes</w:t>
            </w:r>
          </w:p>
        </w:tc>
      </w:tr>
      <w:tr w:rsidR="00341B41" w:rsidRPr="00A066D3" w14:paraId="210DFE5F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3AF8F02" w14:textId="2B223905" w:rsidR="00341B41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4.3 Definir 2da etapa</w:t>
            </w:r>
          </w:p>
        </w:tc>
      </w:tr>
      <w:tr w:rsidR="00692CE2" w:rsidRPr="00A066D3" w14:paraId="322569F6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51718F7" w14:textId="0D899152" w:rsidR="00692CE2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2.7.1 Interfaz bloqueo usuario</w:t>
            </w:r>
          </w:p>
        </w:tc>
      </w:tr>
      <w:tr w:rsidR="00692CE2" w:rsidRPr="00A066D3" w14:paraId="329D0A24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05EDEFA" w14:textId="1FBB9F98" w:rsidR="00692CE2" w:rsidRPr="00A066D3" w:rsidRDefault="00397E17" w:rsidP="00692CE2">
            <w:pPr>
              <w:pStyle w:val="Tabletext"/>
              <w:tabs>
                <w:tab w:val="left" w:pos="1584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2.7.2 </w:t>
            </w:r>
            <w:r w:rsidR="00273C0A">
              <w:rPr>
                <w:rFonts w:ascii="Arial" w:hAnsi="Arial" w:cs="Arial"/>
              </w:rPr>
              <w:t>Lógica</w:t>
            </w:r>
            <w:r>
              <w:rPr>
                <w:rFonts w:ascii="Arial" w:hAnsi="Arial" w:cs="Arial"/>
              </w:rPr>
              <w:t xml:space="preserve"> bloqueo usuario</w:t>
            </w:r>
          </w:p>
        </w:tc>
      </w:tr>
      <w:tr w:rsidR="00692CE2" w:rsidRPr="00A066D3" w14:paraId="49C78823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D9AE171" w14:textId="4EFE579D" w:rsidR="00692CE2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2.8.2 </w:t>
            </w:r>
            <w:r w:rsidR="00273C0A">
              <w:rPr>
                <w:rFonts w:ascii="Arial" w:hAnsi="Arial" w:cs="Arial"/>
              </w:rPr>
              <w:t>Lógica</w:t>
            </w:r>
            <w:r>
              <w:rPr>
                <w:rFonts w:ascii="Arial" w:hAnsi="Arial" w:cs="Arial"/>
              </w:rPr>
              <w:t xml:space="preserve"> Recuperar cuenta</w:t>
            </w:r>
          </w:p>
        </w:tc>
      </w:tr>
      <w:tr w:rsidR="00692CE2" w:rsidRPr="00A066D3" w14:paraId="56B2699C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6BE89A0" w14:textId="13C252F5" w:rsidR="00692CE2" w:rsidRPr="00A066D3" w:rsidRDefault="00397E17" w:rsidP="00692CE2">
            <w:pPr>
              <w:pStyle w:val="Tabletext"/>
              <w:tabs>
                <w:tab w:val="left" w:pos="1776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2.8.1 Interfaz Recuperar cuenta</w:t>
            </w:r>
          </w:p>
        </w:tc>
      </w:tr>
      <w:tr w:rsidR="00692CE2" w:rsidRPr="00A066D3" w14:paraId="787096E8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58A5F24" w14:textId="173E4DD2" w:rsidR="00692CE2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4.1 Exportar apk</w:t>
            </w:r>
          </w:p>
        </w:tc>
      </w:tr>
      <w:tr w:rsidR="00692CE2" w:rsidRPr="00A066D3" w14:paraId="28FAE026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25A3047" w14:textId="182DCC71" w:rsidR="00692CE2" w:rsidRPr="00A066D3" w:rsidRDefault="00397E17" w:rsidP="00692CE2">
            <w:pPr>
              <w:pStyle w:val="Tabletext"/>
              <w:tabs>
                <w:tab w:val="left" w:pos="1308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4.2.1 Infografía</w:t>
            </w:r>
          </w:p>
        </w:tc>
      </w:tr>
      <w:tr w:rsidR="00692CE2" w:rsidRPr="00A066D3" w14:paraId="30A546C0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B75C8CD" w14:textId="5837CC4F" w:rsidR="00692CE2" w:rsidRPr="00A066D3" w:rsidRDefault="00397E17" w:rsidP="00692CE2">
            <w:pPr>
              <w:pStyle w:val="Tabletext"/>
              <w:tabs>
                <w:tab w:val="left" w:pos="1068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4.2.1.1 Creación de página descarga</w:t>
            </w:r>
          </w:p>
        </w:tc>
      </w:tr>
      <w:tr w:rsidR="00692CE2" w:rsidRPr="00A066D3" w14:paraId="16F50F8A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F980B44" w14:textId="715F8DC4" w:rsidR="00692CE2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3.9 Bloquear vista en vertical</w:t>
            </w:r>
          </w:p>
        </w:tc>
      </w:tr>
      <w:tr w:rsidR="00692CE2" w:rsidRPr="00A066D3" w14:paraId="0FFAC144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261E0D2" w14:textId="7FFA5DB4" w:rsidR="00692CE2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2.4 mensajes de requerimientos no funcionales (mensaje de sistema)</w:t>
            </w:r>
          </w:p>
        </w:tc>
      </w:tr>
      <w:tr w:rsidR="00692CE2" w:rsidRPr="00A066D3" w14:paraId="065B53B4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1D5138A" w14:textId="545F47B3" w:rsidR="00692CE2" w:rsidRPr="00A066D3" w:rsidRDefault="00397E17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2.3.2 Mejoras autenticación</w:t>
            </w:r>
          </w:p>
        </w:tc>
      </w:tr>
      <w:tr w:rsidR="00692CE2" w:rsidRPr="00A066D3" w14:paraId="3134F32D" w14:textId="77777777" w:rsidTr="00B65EEC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8A6C733" w14:textId="1C008D4A" w:rsidR="00692CE2" w:rsidRPr="00A066D3" w:rsidRDefault="00397E17" w:rsidP="00692CE2">
            <w:pPr>
              <w:pStyle w:val="Tabletext"/>
              <w:tabs>
                <w:tab w:val="left" w:pos="1380"/>
              </w:tabs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3.2.2.2.7 Bloquear screenshot</w:t>
            </w:r>
          </w:p>
        </w:tc>
      </w:tr>
      <w:tr w:rsidR="00341B41" w:rsidRPr="00447F8A" w14:paraId="7DC537CD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F6055B8" w14:textId="0F687EE3" w:rsidR="00341B41" w:rsidRPr="00447F8A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1.8 Resolver bugs</w:t>
            </w:r>
          </w:p>
        </w:tc>
      </w:tr>
      <w:tr w:rsidR="00341B41" w:rsidRPr="00447F8A" w14:paraId="6D6DF6E3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97660D8" w14:textId="1DE50498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</w:t>
            </w:r>
            <w:r w:rsidR="0065152C">
              <w:rPr>
                <w:rFonts w:asciiTheme="minorHAnsi" w:hAnsiTheme="minorHAnsi"/>
              </w:rPr>
              <w:t>.6</w:t>
            </w:r>
            <w:r>
              <w:rPr>
                <w:rFonts w:asciiTheme="minorHAnsi" w:hAnsiTheme="minorHAnsi"/>
              </w:rPr>
              <w:t xml:space="preserve"> Charlas técnicas entre los miembros del equipo</w:t>
            </w:r>
          </w:p>
        </w:tc>
      </w:tr>
      <w:tr w:rsidR="00341B41" w:rsidRPr="00447F8A" w14:paraId="187C7AAB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EA55A0D" w14:textId="754AA311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</w:t>
            </w:r>
            <w:r w:rsidR="0065152C">
              <w:rPr>
                <w:rFonts w:asciiTheme="minorHAnsi" w:hAnsiTheme="minorHAnsi"/>
              </w:rPr>
              <w:t>2.8</w:t>
            </w:r>
            <w:r>
              <w:rPr>
                <w:rFonts w:asciiTheme="minorHAnsi" w:hAnsiTheme="minorHAnsi"/>
              </w:rPr>
              <w:t xml:space="preserve"> Armado de informe</w:t>
            </w:r>
          </w:p>
        </w:tc>
      </w:tr>
      <w:tr w:rsidR="00341B41" w:rsidRPr="00447F8A" w14:paraId="5026B99F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A7AB2B5" w14:textId="464F38CA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</w:t>
            </w:r>
            <w:r w:rsidR="0065152C">
              <w:rPr>
                <w:rFonts w:asciiTheme="minorHAnsi" w:hAnsiTheme="minorHAnsi"/>
              </w:rPr>
              <w:t>.4</w:t>
            </w:r>
            <w:r>
              <w:rPr>
                <w:rFonts w:asciiTheme="minorHAnsi" w:hAnsiTheme="minorHAnsi"/>
              </w:rPr>
              <w:t xml:space="preserve"> Dailys</w:t>
            </w:r>
          </w:p>
        </w:tc>
      </w:tr>
      <w:tr w:rsidR="00341B41" w:rsidRPr="00447F8A" w14:paraId="763AB2F1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8ABE9F1" w14:textId="0162C9AC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</w:t>
            </w:r>
            <w:r w:rsidR="0065152C">
              <w:rPr>
                <w:rFonts w:asciiTheme="minorHAnsi" w:hAnsiTheme="minorHAnsi"/>
              </w:rPr>
              <w:t>2.7</w:t>
            </w:r>
            <w:r>
              <w:rPr>
                <w:rFonts w:asciiTheme="minorHAnsi" w:hAnsiTheme="minorHAnsi"/>
              </w:rPr>
              <w:t xml:space="preserve"> Armado PPT</w:t>
            </w:r>
          </w:p>
        </w:tc>
      </w:tr>
      <w:tr w:rsidR="00341B41" w:rsidRPr="00447F8A" w14:paraId="3AB5AC8E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4EFB313" w14:textId="5513EB3B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1.7 </w:t>
            </w:r>
            <w:r w:rsidR="0065152C">
              <w:rPr>
                <w:rFonts w:asciiTheme="minorHAnsi" w:hAnsiTheme="minorHAnsi"/>
              </w:rPr>
              <w:t>Gestión</w:t>
            </w:r>
            <w:r>
              <w:rPr>
                <w:rFonts w:asciiTheme="minorHAnsi" w:hAnsiTheme="minorHAnsi"/>
              </w:rPr>
              <w:t xml:space="preserve"> del proyecto</w:t>
            </w:r>
          </w:p>
        </w:tc>
      </w:tr>
      <w:tr w:rsidR="00341B41" w:rsidRPr="00447F8A" w14:paraId="7413BF18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8D08F3B" w14:textId="353A482B" w:rsidR="00341B41" w:rsidRDefault="00341B41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</w:t>
            </w:r>
            <w:r w:rsidR="0065152C">
              <w:rPr>
                <w:rFonts w:asciiTheme="minorHAnsi" w:hAnsiTheme="minorHAnsi"/>
              </w:rPr>
              <w:t xml:space="preserve">2.1 </w:t>
            </w:r>
            <w:r>
              <w:rPr>
                <w:rFonts w:asciiTheme="minorHAnsi" w:hAnsiTheme="minorHAnsi"/>
              </w:rPr>
              <w:t>Sprint Planning</w:t>
            </w:r>
          </w:p>
        </w:tc>
      </w:tr>
      <w:tr w:rsidR="0065152C" w:rsidRPr="00447F8A" w14:paraId="0B9639B3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0893A80" w14:textId="685647D6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1.7.2.3 Sprint retrospective</w:t>
            </w:r>
          </w:p>
        </w:tc>
      </w:tr>
      <w:tr w:rsidR="0065152C" w:rsidRPr="00447F8A" w14:paraId="0B829F37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025217D" w14:textId="75326868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1.7.2.2 Sprint Review</w:t>
            </w:r>
          </w:p>
        </w:tc>
      </w:tr>
      <w:tr w:rsidR="0065152C" w:rsidRPr="00447F8A" w14:paraId="574E49ED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8A83036" w14:textId="17178DF5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1.9 Practica de presentación</w:t>
            </w:r>
          </w:p>
        </w:tc>
      </w:tr>
      <w:tr w:rsidR="0065152C" w:rsidRPr="00447F8A" w14:paraId="7D3F9111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176FFC8" w14:textId="040A34F2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1.7.2.5 Reunión con el PO</w:t>
            </w:r>
          </w:p>
        </w:tc>
      </w:tr>
      <w:tr w:rsidR="0065152C" w:rsidRPr="00447F8A" w14:paraId="53DF5376" w14:textId="77777777" w:rsidTr="00341B41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062A84D" w14:textId="27BC8AAE" w:rsidR="0065152C" w:rsidRDefault="0065152C" w:rsidP="00692CE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1.7.2 Minutas</w:t>
            </w:r>
          </w:p>
        </w:tc>
      </w:tr>
    </w:tbl>
    <w:p w14:paraId="02A4BE9F" w14:textId="53739F5A" w:rsidR="005A62AE" w:rsidRDefault="005A62AE" w:rsidP="005A62AE">
      <w:pPr>
        <w:rPr>
          <w:rFonts w:asciiTheme="minorHAnsi" w:hAnsiTheme="minorHAnsi"/>
        </w:rPr>
      </w:pPr>
    </w:p>
    <w:p w14:paraId="05317BB5" w14:textId="77777777" w:rsidR="005A62AE" w:rsidRDefault="005A62AE" w:rsidP="005A62AE">
      <w:pPr>
        <w:rPr>
          <w:rFonts w:asciiTheme="minorHAnsi" w:hAnsiTheme="minorHAnsi"/>
        </w:rPr>
      </w:pPr>
    </w:p>
    <w:p w14:paraId="56638D18" w14:textId="77777777" w:rsidR="005A62AE" w:rsidRP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lastRenderedPageBreak/>
        <w:t>Problemas o inconvenientes detectados</w:t>
      </w:r>
    </w:p>
    <w:p w14:paraId="78203A31" w14:textId="77777777" w:rsidR="00341B41" w:rsidRPr="00341B41" w:rsidRDefault="00341B41" w:rsidP="00692CE2">
      <w:pPr>
        <w:rPr>
          <w:rFonts w:asciiTheme="minorHAnsi" w:hAnsiTheme="minorHAnsi"/>
        </w:rPr>
      </w:pPr>
    </w:p>
    <w:p w14:paraId="6D5E6766" w14:textId="1EBF19F6" w:rsidR="005A62AE" w:rsidRDefault="00397E17" w:rsidP="005A62AE">
      <w:pPr>
        <w:rPr>
          <w:rFonts w:asciiTheme="minorHAnsi" w:hAnsiTheme="minorHAnsi"/>
        </w:rPr>
      </w:pPr>
      <w:r>
        <w:rPr>
          <w:rFonts w:asciiTheme="minorHAnsi" w:hAnsiTheme="minorHAnsi"/>
        </w:rPr>
        <w:t>No aplica para este sprint</w:t>
      </w:r>
    </w:p>
    <w:p w14:paraId="3B163E39" w14:textId="77777777" w:rsidR="00397E17" w:rsidRDefault="00397E17" w:rsidP="005A62AE">
      <w:pPr>
        <w:rPr>
          <w:rFonts w:asciiTheme="minorHAnsi" w:hAnsiTheme="minorHAnsi"/>
        </w:rPr>
      </w:pPr>
    </w:p>
    <w:p w14:paraId="59B196E2" w14:textId="77777777" w:rsid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t>Calidad del sistema</w:t>
      </w:r>
    </w:p>
    <w:p w14:paraId="2DB2DD6D" w14:textId="77777777" w:rsidR="0077038C" w:rsidRDefault="0077038C" w:rsidP="005A62AE">
      <w:pPr>
        <w:rPr>
          <w:rFonts w:asciiTheme="minorHAnsi" w:hAnsiTheme="minorHAnsi"/>
          <w:b/>
          <w:sz w:val="28"/>
        </w:rPr>
      </w:pPr>
    </w:p>
    <w:p w14:paraId="186603AA" w14:textId="45D48EEE" w:rsidR="0077038C" w:rsidRDefault="00CC5E87" w:rsidP="005A62A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</w:rPr>
        <w:drawing>
          <wp:inline distT="0" distB="0" distL="0" distR="0" wp14:anchorId="067C1570" wp14:editId="0C99E01B">
            <wp:extent cx="5400675" cy="1619250"/>
            <wp:effectExtent l="0" t="0" r="9525" b="0"/>
            <wp:docPr id="19022468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6845" name="Imagen 19022468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C97" w14:textId="77777777" w:rsidR="0077038C" w:rsidRDefault="0077038C" w:rsidP="005A62AE">
      <w:pPr>
        <w:rPr>
          <w:rFonts w:asciiTheme="minorHAnsi" w:hAnsiTheme="minorHAnsi"/>
          <w:b/>
          <w:sz w:val="28"/>
        </w:rPr>
      </w:pPr>
    </w:p>
    <w:p w14:paraId="151500EC" w14:textId="34A3A037" w:rsidR="0077038C" w:rsidRDefault="00CC5E87" w:rsidP="005A62A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</w:rPr>
        <w:drawing>
          <wp:inline distT="0" distB="0" distL="0" distR="0" wp14:anchorId="04462D42" wp14:editId="4AC6C01D">
            <wp:extent cx="5400675" cy="3519170"/>
            <wp:effectExtent l="0" t="0" r="9525" b="5080"/>
            <wp:docPr id="20390877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87716" name="Imagen 20390877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E73" w14:textId="77777777" w:rsidR="0077038C" w:rsidRDefault="0077038C" w:rsidP="005A62AE">
      <w:pPr>
        <w:rPr>
          <w:rFonts w:asciiTheme="minorHAnsi" w:hAnsiTheme="minorHAnsi"/>
          <w:b/>
          <w:sz w:val="28"/>
        </w:rPr>
      </w:pPr>
    </w:p>
    <w:p w14:paraId="15F8F21A" w14:textId="090BC31B" w:rsidR="0077038C" w:rsidRPr="005A62AE" w:rsidRDefault="00341B41" w:rsidP="005A62A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</w:rPr>
        <w:lastRenderedPageBreak/>
        <w:drawing>
          <wp:inline distT="0" distB="0" distL="0" distR="0" wp14:anchorId="2348A08D" wp14:editId="74C1A0D8">
            <wp:extent cx="5400675" cy="2479675"/>
            <wp:effectExtent l="0" t="0" r="9525" b="0"/>
            <wp:docPr id="4313787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8774" name="Imagen 431378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896C" w14:textId="42AFDC40" w:rsidR="005A62AE" w:rsidRDefault="005A62AE" w:rsidP="005A62AE">
      <w:pPr>
        <w:rPr>
          <w:rFonts w:asciiTheme="minorHAnsi" w:hAnsiTheme="minorHAnsi"/>
        </w:rPr>
      </w:pPr>
    </w:p>
    <w:p w14:paraId="774AEB4B" w14:textId="1908781D" w:rsidR="005A62AE" w:rsidRDefault="0077038C" w:rsidP="005A62A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4F4A429" wp14:editId="43F7B106">
            <wp:extent cx="5400675" cy="545465"/>
            <wp:effectExtent l="0" t="0" r="9525" b="6985"/>
            <wp:docPr id="13020356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5675" name="Imagen 13020356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F74A" w14:textId="77777777" w:rsidR="00692CE2" w:rsidRDefault="00692CE2" w:rsidP="005A62AE">
      <w:pPr>
        <w:rPr>
          <w:rFonts w:asciiTheme="minorHAnsi" w:hAnsiTheme="minorHAnsi"/>
        </w:rPr>
      </w:pPr>
    </w:p>
    <w:p w14:paraId="0438AFE9" w14:textId="49944C44" w:rsidR="00692CE2" w:rsidRDefault="00692CE2" w:rsidP="005A62A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93EB334" wp14:editId="308A609D">
            <wp:extent cx="5400675" cy="1069975"/>
            <wp:effectExtent l="0" t="0" r="9525" b="0"/>
            <wp:docPr id="106189415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94150" name="Imagen 10618941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45FA" w14:textId="77777777" w:rsidR="00CC5E87" w:rsidRDefault="00CC5E87" w:rsidP="005A62AE">
      <w:pPr>
        <w:rPr>
          <w:rFonts w:asciiTheme="minorHAnsi" w:hAnsiTheme="minorHAnsi"/>
        </w:rPr>
      </w:pPr>
    </w:p>
    <w:p w14:paraId="531C701B" w14:textId="179DB314" w:rsidR="006F0AB1" w:rsidRPr="00CC5E87" w:rsidRDefault="00CC5E87" w:rsidP="00CC5E8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CB9D9C5" wp14:editId="64505F9A">
            <wp:extent cx="5400675" cy="965200"/>
            <wp:effectExtent l="0" t="0" r="9525" b="6350"/>
            <wp:docPr id="3964066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06625" name="Imagen 3964066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A7B9" w14:textId="5B7A70D8" w:rsidR="00A2161F" w:rsidRPr="005A62AE" w:rsidRDefault="00A2161F" w:rsidP="005A62AE">
      <w:pPr>
        <w:rPr>
          <w:rFonts w:asciiTheme="minorHAnsi" w:hAnsiTheme="minorHAnsi"/>
          <w:b/>
          <w:sz w:val="28"/>
        </w:rPr>
      </w:pPr>
    </w:p>
    <w:p w14:paraId="5826B226" w14:textId="77777777" w:rsidR="005A62AE" w:rsidRDefault="005A62AE" w:rsidP="005A62AE">
      <w:pPr>
        <w:rPr>
          <w:rFonts w:asciiTheme="minorHAnsi" w:hAnsiTheme="minorHAnsi"/>
        </w:rPr>
      </w:pPr>
    </w:p>
    <w:p w14:paraId="77EE5D73" w14:textId="085A0877" w:rsidR="0077038C" w:rsidRDefault="00CC5E87" w:rsidP="005A62A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10374D5" wp14:editId="2DE516EC">
            <wp:extent cx="5400675" cy="1784985"/>
            <wp:effectExtent l="0" t="0" r="9525" b="5715"/>
            <wp:docPr id="8507841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84113" name="Imagen 8507841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F4A" w14:textId="77777777" w:rsidR="0077038C" w:rsidRDefault="0077038C" w:rsidP="005A62AE">
      <w:pPr>
        <w:rPr>
          <w:rFonts w:asciiTheme="minorHAnsi" w:hAnsiTheme="minorHAnsi"/>
        </w:rPr>
      </w:pPr>
    </w:p>
    <w:p w14:paraId="57524647" w14:textId="76EC4D0D" w:rsidR="0077038C" w:rsidRDefault="00CC5E87" w:rsidP="005A62A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6254D419" wp14:editId="06360F0D">
            <wp:extent cx="5400675" cy="3785235"/>
            <wp:effectExtent l="0" t="0" r="9525" b="5715"/>
            <wp:docPr id="21712035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20358" name="Imagen 2171203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490C" w14:textId="68EC1767" w:rsidR="005A62AE" w:rsidRDefault="005A62AE" w:rsidP="005A62AE">
      <w:pPr>
        <w:rPr>
          <w:rFonts w:asciiTheme="minorHAnsi" w:hAnsiTheme="minorHAnsi"/>
        </w:rPr>
      </w:pPr>
    </w:p>
    <w:p w14:paraId="4A384B1E" w14:textId="255E713D" w:rsidR="005A62AE" w:rsidRDefault="00CC5E87" w:rsidP="005A62A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</w:rPr>
        <w:drawing>
          <wp:inline distT="0" distB="0" distL="0" distR="0" wp14:anchorId="332AF618" wp14:editId="5E9A91BF">
            <wp:extent cx="5400675" cy="3449955"/>
            <wp:effectExtent l="0" t="0" r="9525" b="0"/>
            <wp:docPr id="192474815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48158" name="Imagen 19247481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ABC3" w14:textId="77777777" w:rsidR="00A2161F" w:rsidRDefault="00A2161F" w:rsidP="005A62AE">
      <w:pPr>
        <w:rPr>
          <w:rFonts w:asciiTheme="minorHAnsi" w:hAnsiTheme="minorHAnsi"/>
          <w:b/>
          <w:sz w:val="28"/>
        </w:rPr>
      </w:pPr>
    </w:p>
    <w:p w14:paraId="6E958C6B" w14:textId="77777777" w:rsidR="00A2161F" w:rsidRDefault="00A2161F" w:rsidP="005A62AE">
      <w:pPr>
        <w:rPr>
          <w:rFonts w:asciiTheme="minorHAnsi" w:hAnsiTheme="minorHAnsi"/>
          <w:b/>
          <w:sz w:val="28"/>
        </w:rPr>
      </w:pPr>
    </w:p>
    <w:p w14:paraId="7AAFFF88" w14:textId="77777777" w:rsidR="00A2161F" w:rsidRDefault="00A2161F" w:rsidP="005A62AE">
      <w:pPr>
        <w:rPr>
          <w:rFonts w:asciiTheme="minorHAnsi" w:hAnsiTheme="minorHAnsi"/>
          <w:b/>
          <w:sz w:val="28"/>
        </w:rPr>
      </w:pPr>
    </w:p>
    <w:p w14:paraId="26808B7A" w14:textId="77777777" w:rsidR="00273C0A" w:rsidRDefault="00273C0A" w:rsidP="005A62AE">
      <w:pPr>
        <w:rPr>
          <w:rFonts w:asciiTheme="minorHAnsi" w:hAnsiTheme="minorHAnsi"/>
          <w:b/>
          <w:sz w:val="28"/>
        </w:rPr>
      </w:pPr>
    </w:p>
    <w:p w14:paraId="65DBAE89" w14:textId="77777777" w:rsidR="00273C0A" w:rsidRDefault="00273C0A" w:rsidP="005A62AE">
      <w:pPr>
        <w:rPr>
          <w:rFonts w:asciiTheme="minorHAnsi" w:hAnsiTheme="minorHAnsi"/>
          <w:b/>
          <w:sz w:val="28"/>
        </w:rPr>
      </w:pPr>
    </w:p>
    <w:p w14:paraId="6B338CF0" w14:textId="77777777" w:rsidR="00273C0A" w:rsidRDefault="00273C0A" w:rsidP="005A62AE">
      <w:pPr>
        <w:rPr>
          <w:rFonts w:asciiTheme="minorHAnsi" w:hAnsiTheme="minorHAnsi"/>
          <w:b/>
          <w:sz w:val="28"/>
        </w:rPr>
      </w:pPr>
    </w:p>
    <w:p w14:paraId="6CA69E1B" w14:textId="37C3BCEC" w:rsidR="005A62AE" w:rsidRDefault="005A62AE" w:rsidP="005A62AE">
      <w:pPr>
        <w:rPr>
          <w:rFonts w:asciiTheme="minorHAnsi" w:hAnsiTheme="minorHAnsi"/>
          <w:b/>
          <w:sz w:val="28"/>
        </w:rPr>
      </w:pPr>
      <w:r w:rsidRPr="005A62AE">
        <w:rPr>
          <w:rFonts w:asciiTheme="minorHAnsi" w:hAnsiTheme="minorHAnsi"/>
          <w:b/>
          <w:sz w:val="28"/>
        </w:rPr>
        <w:lastRenderedPageBreak/>
        <w:t>Propuesta próximo ciclo</w:t>
      </w:r>
    </w:p>
    <w:p w14:paraId="6B7916B3" w14:textId="77777777" w:rsidR="00273C0A" w:rsidRDefault="00273C0A" w:rsidP="005A62AE">
      <w:pPr>
        <w:rPr>
          <w:rFonts w:asciiTheme="minorHAnsi" w:hAnsiTheme="minorHAnsi"/>
          <w:b/>
          <w:sz w:val="28"/>
        </w:rPr>
      </w:pPr>
    </w:p>
    <w:p w14:paraId="027A5C63" w14:textId="121F188B" w:rsidR="0077038C" w:rsidRPr="00273C0A" w:rsidRDefault="00273C0A" w:rsidP="005A62AE">
      <w:pPr>
        <w:rPr>
          <w:rFonts w:asciiTheme="minorHAnsi" w:hAnsiTheme="minorHAnsi"/>
          <w:bCs/>
          <w:sz w:val="22"/>
          <w:szCs w:val="22"/>
        </w:rPr>
      </w:pPr>
      <w:r w:rsidRPr="00273C0A">
        <w:rPr>
          <w:rFonts w:asciiTheme="minorHAnsi" w:hAnsiTheme="minorHAnsi"/>
          <w:bCs/>
          <w:sz w:val="22"/>
          <w:szCs w:val="22"/>
        </w:rPr>
        <w:t>Para una segunda etapa del proyecto se propusieron varias funcionalidades, se analizaron, se evaluaron y se aprobaron en caso de que fueran viables para el proyecto. A continuación, se detallarán dichas funcionalidades:</w:t>
      </w:r>
    </w:p>
    <w:p w14:paraId="1497FAC5" w14:textId="77777777" w:rsidR="00273C0A" w:rsidRPr="005A62AE" w:rsidRDefault="00273C0A" w:rsidP="005A62AE">
      <w:pPr>
        <w:rPr>
          <w:rFonts w:asciiTheme="minorHAnsi" w:hAnsiTheme="minorHAnsi"/>
          <w:b/>
          <w:sz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489"/>
      </w:tblGrid>
      <w:tr w:rsidR="0077038C" w:rsidRPr="00447F8A" w14:paraId="768951A8" w14:textId="77777777" w:rsidTr="005360EE">
        <w:trPr>
          <w:cantSplit/>
          <w:trHeight w:val="237"/>
        </w:trPr>
        <w:tc>
          <w:tcPr>
            <w:tcW w:w="5000" w:type="pct"/>
            <w:tcBorders>
              <w:bottom w:val="single" w:sz="4" w:space="0" w:color="auto"/>
            </w:tcBorders>
          </w:tcPr>
          <w:p w14:paraId="7C5F7E9D" w14:textId="455D9EA4" w:rsidR="0077038C" w:rsidRPr="00447F8A" w:rsidRDefault="00CC5E87" w:rsidP="000E69AC">
            <w:pPr>
              <w:pStyle w:val="Tabletext"/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Agregar idioma ingles</w:t>
            </w:r>
          </w:p>
        </w:tc>
      </w:tr>
      <w:tr w:rsidR="0077038C" w:rsidRPr="00447F8A" w14:paraId="016B6223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D0E875B" w14:textId="3057DC5B" w:rsidR="0077038C" w:rsidRPr="00447F8A" w:rsidRDefault="00CC5E87" w:rsidP="000E69AC">
            <w:pPr>
              <w:pStyle w:val="Tabletext"/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Crear version para IOS</w:t>
            </w:r>
          </w:p>
        </w:tc>
      </w:tr>
      <w:tr w:rsidR="0077038C" w:rsidRPr="00A066D3" w14:paraId="1E909592" w14:textId="77777777" w:rsidTr="005360EE">
        <w:trPr>
          <w:cantSplit/>
          <w:trHeight w:val="28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FA09569" w14:textId="3BE89BA2" w:rsidR="005360EE" w:rsidRPr="00A066D3" w:rsidRDefault="00CC5E87" w:rsidP="00CC5E87">
            <w:pPr>
              <w:pStyle w:val="Tabletext"/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Crear version para escritorio</w:t>
            </w:r>
          </w:p>
        </w:tc>
      </w:tr>
      <w:tr w:rsidR="0077038C" w:rsidRPr="00A066D3" w14:paraId="019D05A6" w14:textId="77777777" w:rsidTr="005360EE">
        <w:trPr>
          <w:cantSplit/>
          <w:trHeight w:val="24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BC6B867" w14:textId="27966CEB" w:rsidR="0077038C" w:rsidRPr="00A066D3" w:rsidRDefault="00CC5E87" w:rsidP="00CC5E87">
            <w:pPr>
              <w:pStyle w:val="Tabletext"/>
              <w:tabs>
                <w:tab w:val="left" w:pos="1390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 xml:space="preserve">Agregar </w:t>
            </w:r>
            <w:r w:rsidRPr="00CC5E87">
              <w:rPr>
                <w:rFonts w:asciiTheme="minorHAnsi" w:hAnsiTheme="minorHAnsi"/>
              </w:rPr>
              <w:t>múltiples</w:t>
            </w:r>
            <w:r w:rsidRPr="00CC5E87">
              <w:rPr>
                <w:rFonts w:asciiTheme="minorHAnsi" w:hAnsiTheme="minorHAnsi"/>
              </w:rPr>
              <w:t xml:space="preserve"> formatos de archivos (PDF, MP3, MP4)</w:t>
            </w:r>
          </w:p>
        </w:tc>
      </w:tr>
      <w:tr w:rsidR="0077038C" w:rsidRPr="00A066D3" w14:paraId="79A3F6FC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FEE724D" w14:textId="6B8185B9" w:rsidR="0077038C" w:rsidRPr="00A066D3" w:rsidRDefault="00CC5E87" w:rsidP="00CC5E87">
            <w:pPr>
              <w:pStyle w:val="Tabletext"/>
              <w:tabs>
                <w:tab w:val="left" w:pos="1152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Expandir almacenamiento "Free" si se comparte la app con 5 amigos (50mb)</w:t>
            </w:r>
          </w:p>
        </w:tc>
      </w:tr>
      <w:tr w:rsidR="0077038C" w:rsidRPr="00447F8A" w14:paraId="1A713C55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2470AAC" w14:textId="4DF0A49D" w:rsidR="0077038C" w:rsidRPr="00447F8A" w:rsidRDefault="00CC5E87" w:rsidP="00CC5E87">
            <w:pPr>
              <w:pStyle w:val="Tabletext"/>
              <w:tabs>
                <w:tab w:val="left" w:pos="1810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Visualizador de imagenes mejorado</w:t>
            </w:r>
          </w:p>
        </w:tc>
      </w:tr>
      <w:tr w:rsidR="0077038C" w:rsidRPr="00447F8A" w14:paraId="5BA4CFCA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524462D" w14:textId="0ADED3A2" w:rsidR="0077038C" w:rsidRDefault="00CC5E87" w:rsidP="000E69AC">
            <w:pPr>
              <w:pStyle w:val="Tabletext"/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Tomar fotografia dentro de la app</w:t>
            </w:r>
          </w:p>
        </w:tc>
      </w:tr>
      <w:tr w:rsidR="0077038C" w:rsidRPr="00447F8A" w14:paraId="72178BF0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CC44F00" w14:textId="0B8DD545" w:rsidR="0077038C" w:rsidRDefault="00CC5E87" w:rsidP="000E69AC">
            <w:pPr>
              <w:pStyle w:val="Tabletext"/>
              <w:tabs>
                <w:tab w:val="left" w:pos="1896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Implementación</w:t>
            </w:r>
            <w:r w:rsidRPr="00CC5E87">
              <w:rPr>
                <w:rFonts w:asciiTheme="minorHAnsi" w:hAnsiTheme="minorHAnsi"/>
              </w:rPr>
              <w:t xml:space="preserve"> vista horizontal</w:t>
            </w:r>
          </w:p>
        </w:tc>
      </w:tr>
      <w:tr w:rsidR="00CC5E87" w:rsidRPr="00447F8A" w14:paraId="331D8527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B9E4DDA" w14:textId="0C32B7E5" w:rsidR="00CC5E87" w:rsidRDefault="00CC5E87" w:rsidP="000E69AC">
            <w:pPr>
              <w:pStyle w:val="Tabletext"/>
              <w:tabs>
                <w:tab w:val="left" w:pos="1896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Logueo falso</w:t>
            </w:r>
          </w:p>
        </w:tc>
      </w:tr>
      <w:tr w:rsidR="00CC5E87" w:rsidRPr="00447F8A" w14:paraId="438150D2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FE7324B" w14:textId="02305707" w:rsidR="00CC5E87" w:rsidRDefault="00CC5E87" w:rsidP="00CC5E87">
            <w:pPr>
              <w:pStyle w:val="Tabletext"/>
              <w:tabs>
                <w:tab w:val="left" w:pos="1070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Protección</w:t>
            </w:r>
            <w:r w:rsidRPr="00CC5E87">
              <w:rPr>
                <w:rFonts w:asciiTheme="minorHAnsi" w:hAnsiTheme="minorHAnsi"/>
              </w:rPr>
              <w:t xml:space="preserve"> contra espias</w:t>
            </w:r>
          </w:p>
        </w:tc>
      </w:tr>
      <w:tr w:rsidR="00CC5E87" w:rsidRPr="00447F8A" w14:paraId="368AC230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3065F81" w14:textId="622D5E74" w:rsidR="00CC5E87" w:rsidRDefault="00CC5E87" w:rsidP="000E69AC">
            <w:pPr>
              <w:pStyle w:val="Tabletext"/>
              <w:tabs>
                <w:tab w:val="left" w:pos="1896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Seguimiento de usuario</w:t>
            </w:r>
          </w:p>
        </w:tc>
      </w:tr>
      <w:tr w:rsidR="00CC5E87" w:rsidRPr="00447F8A" w14:paraId="6BBAF725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4487B9D" w14:textId="09E60D6D" w:rsidR="00CC5E87" w:rsidRDefault="00CC5E87" w:rsidP="00CC5E87">
            <w:pPr>
              <w:pStyle w:val="Tabletext"/>
              <w:tabs>
                <w:tab w:val="left" w:pos="1896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Temas de usuario</w:t>
            </w:r>
          </w:p>
        </w:tc>
      </w:tr>
      <w:tr w:rsidR="00CC5E87" w:rsidRPr="00447F8A" w14:paraId="17C7E3D5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EA840B9" w14:textId="77A71CAC" w:rsidR="00CC5E87" w:rsidRDefault="00CC5E87" w:rsidP="00CC5E87">
            <w:pPr>
              <w:pStyle w:val="Tabletext"/>
              <w:tabs>
                <w:tab w:val="left" w:pos="2730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Recuperación</w:t>
            </w:r>
            <w:r w:rsidRPr="00CC5E87">
              <w:rPr>
                <w:rFonts w:asciiTheme="minorHAnsi" w:hAnsiTheme="minorHAnsi"/>
              </w:rPr>
              <w:t xml:space="preserve"> de cuenta </w:t>
            </w:r>
            <w:r>
              <w:rPr>
                <w:rFonts w:asciiTheme="minorHAnsi" w:hAnsiTheme="minorHAnsi"/>
              </w:rPr>
              <w:t>sin iniciar sesión</w:t>
            </w:r>
          </w:p>
        </w:tc>
      </w:tr>
      <w:tr w:rsidR="00CC5E87" w:rsidRPr="00447F8A" w14:paraId="381CA4AD" w14:textId="77777777" w:rsidTr="005360EE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A7C2823" w14:textId="1A7EC6B5" w:rsidR="00CC5E87" w:rsidRDefault="00CC5E87" w:rsidP="000E69AC">
            <w:pPr>
              <w:pStyle w:val="Tabletext"/>
              <w:tabs>
                <w:tab w:val="left" w:pos="1896"/>
              </w:tabs>
              <w:rPr>
                <w:rFonts w:asciiTheme="minorHAnsi" w:hAnsiTheme="minorHAnsi"/>
              </w:rPr>
            </w:pPr>
            <w:r w:rsidRPr="00CC5E87">
              <w:rPr>
                <w:rFonts w:asciiTheme="minorHAnsi" w:hAnsiTheme="minorHAnsi"/>
              </w:rPr>
              <w:t>Accesibilidad personas con visual restringida</w:t>
            </w:r>
          </w:p>
        </w:tc>
      </w:tr>
    </w:tbl>
    <w:p w14:paraId="4F0C5457" w14:textId="77777777" w:rsidR="005A62AE" w:rsidRDefault="005A62AE" w:rsidP="000E69AC">
      <w:pPr>
        <w:rPr>
          <w:rFonts w:asciiTheme="minorHAnsi" w:hAnsiTheme="minorHAnsi"/>
        </w:rPr>
      </w:pPr>
    </w:p>
    <w:p w14:paraId="211A5B66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0B312742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77BBC239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79170E33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0488A05C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087C9735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2EC17F0F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50341BC5" w14:textId="77777777" w:rsidR="000A127C" w:rsidRDefault="000A127C" w:rsidP="00FF6079">
      <w:pPr>
        <w:jc w:val="center"/>
        <w:rPr>
          <w:rFonts w:asciiTheme="minorHAnsi" w:hAnsiTheme="minorHAnsi"/>
        </w:rPr>
      </w:pPr>
    </w:p>
    <w:p w14:paraId="7A1A2CAE" w14:textId="77777777" w:rsidR="000A127C" w:rsidRPr="00447F8A" w:rsidRDefault="000A127C" w:rsidP="00FF6079">
      <w:pPr>
        <w:jc w:val="center"/>
        <w:rPr>
          <w:rFonts w:asciiTheme="minorHAnsi" w:hAnsiTheme="minorHAnsi"/>
        </w:rPr>
      </w:pPr>
    </w:p>
    <w:sectPr w:rsidR="000A127C" w:rsidRPr="00447F8A" w:rsidSect="00C517CD">
      <w:headerReference w:type="default" r:id="rId18"/>
      <w:pgSz w:w="11907" w:h="16840" w:code="9"/>
      <w:pgMar w:top="1417" w:right="1701" w:bottom="1417" w:left="1701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ACF9E" w14:textId="77777777" w:rsidR="00A81A30" w:rsidRDefault="00A81A30" w:rsidP="00B02F7C">
      <w:pPr>
        <w:spacing w:line="240" w:lineRule="auto"/>
      </w:pPr>
      <w:r>
        <w:separator/>
      </w:r>
    </w:p>
  </w:endnote>
  <w:endnote w:type="continuationSeparator" w:id="0">
    <w:p w14:paraId="7827B892" w14:textId="77777777" w:rsidR="00A81A30" w:rsidRDefault="00A81A30" w:rsidP="00B02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FF111" w14:textId="77777777" w:rsidR="00A81A30" w:rsidRDefault="00A81A30" w:rsidP="00B02F7C">
      <w:pPr>
        <w:spacing w:line="240" w:lineRule="auto"/>
      </w:pPr>
      <w:r>
        <w:separator/>
      </w:r>
    </w:p>
  </w:footnote>
  <w:footnote w:type="continuationSeparator" w:id="0">
    <w:p w14:paraId="09C28EE5" w14:textId="77777777" w:rsidR="00A81A30" w:rsidRDefault="00A81A30" w:rsidP="00B02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9B503" w14:textId="77777777" w:rsidR="00120D14" w:rsidRPr="0062251A" w:rsidRDefault="00120D14" w:rsidP="00B400B7">
    <w:pPr>
      <w:pStyle w:val="Encabezado"/>
      <w:tabs>
        <w:tab w:val="clear" w:pos="8640"/>
        <w:tab w:val="center" w:pos="5103"/>
        <w:tab w:val="right" w:pos="8505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 wp14:anchorId="17A344C2" wp14:editId="6D917228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</w:r>
    <w:r w:rsidR="009452EE">
      <w:rPr>
        <w:rFonts w:ascii="Tahoma" w:hAnsi="Tahoma" w:cs="Tahoma"/>
        <w:sz w:val="16"/>
        <w:szCs w:val="16"/>
        <w:lang w:val="es-AR"/>
      </w:rPr>
      <w:t>Informe</w:t>
    </w:r>
    <w:r w:rsidRPr="0062251A">
      <w:rPr>
        <w:rFonts w:ascii="Tahoma" w:hAnsi="Tahoma" w:cs="Tahoma"/>
        <w:sz w:val="16"/>
        <w:szCs w:val="16"/>
        <w:lang w:val="es-AR"/>
      </w:rPr>
      <w:t xml:space="preserve"> de Avance</w:t>
    </w:r>
  </w:p>
  <w:p w14:paraId="0271FB94" w14:textId="77777777" w:rsidR="00120D14" w:rsidRPr="00120D14" w:rsidRDefault="00120D14" w:rsidP="00B400B7">
    <w:pPr>
      <w:pStyle w:val="Encabezado"/>
      <w:pBdr>
        <w:bottom w:val="single" w:sz="4" w:space="1" w:color="auto"/>
      </w:pBdr>
      <w:tabs>
        <w:tab w:val="clear" w:pos="8640"/>
        <w:tab w:val="center" w:pos="5103"/>
        <w:tab w:val="right" w:pos="8505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</w:r>
    <w:r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75CF5"/>
    <w:multiLevelType w:val="hybridMultilevel"/>
    <w:tmpl w:val="C4268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36E0"/>
    <w:multiLevelType w:val="multilevel"/>
    <w:tmpl w:val="CC9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61829"/>
    <w:multiLevelType w:val="hybridMultilevel"/>
    <w:tmpl w:val="44E2F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55DEB"/>
    <w:multiLevelType w:val="multilevel"/>
    <w:tmpl w:val="8F4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468C"/>
    <w:multiLevelType w:val="hybridMultilevel"/>
    <w:tmpl w:val="4B0C7C0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0713752">
    <w:abstractNumId w:val="5"/>
  </w:num>
  <w:num w:numId="2" w16cid:durableId="273096181">
    <w:abstractNumId w:val="0"/>
  </w:num>
  <w:num w:numId="3" w16cid:durableId="831873758">
    <w:abstractNumId w:val="3"/>
  </w:num>
  <w:num w:numId="4" w16cid:durableId="584581663">
    <w:abstractNumId w:val="1"/>
  </w:num>
  <w:num w:numId="5" w16cid:durableId="623079661">
    <w:abstractNumId w:val="4"/>
  </w:num>
  <w:num w:numId="6" w16cid:durableId="129057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AF"/>
    <w:rsid w:val="00051F02"/>
    <w:rsid w:val="000A127C"/>
    <w:rsid w:val="000B7D5E"/>
    <w:rsid w:val="000D534F"/>
    <w:rsid w:val="000E5422"/>
    <w:rsid w:val="000E69AC"/>
    <w:rsid w:val="001026F7"/>
    <w:rsid w:val="00120D14"/>
    <w:rsid w:val="0017260E"/>
    <w:rsid w:val="001F5703"/>
    <w:rsid w:val="00201F44"/>
    <w:rsid w:val="00236D9C"/>
    <w:rsid w:val="00273C0A"/>
    <w:rsid w:val="002A63FB"/>
    <w:rsid w:val="002D51ED"/>
    <w:rsid w:val="002E1E38"/>
    <w:rsid w:val="00337F09"/>
    <w:rsid w:val="00341B41"/>
    <w:rsid w:val="00380F04"/>
    <w:rsid w:val="00397E17"/>
    <w:rsid w:val="00412438"/>
    <w:rsid w:val="004307CC"/>
    <w:rsid w:val="00447F8A"/>
    <w:rsid w:val="00480CA5"/>
    <w:rsid w:val="004A4E94"/>
    <w:rsid w:val="004B3DDD"/>
    <w:rsid w:val="004B4ADA"/>
    <w:rsid w:val="004D3CED"/>
    <w:rsid w:val="005360EE"/>
    <w:rsid w:val="00563E74"/>
    <w:rsid w:val="005934AF"/>
    <w:rsid w:val="005A62AE"/>
    <w:rsid w:val="0065152C"/>
    <w:rsid w:val="00656EBD"/>
    <w:rsid w:val="00672A77"/>
    <w:rsid w:val="00692CE2"/>
    <w:rsid w:val="006A6107"/>
    <w:rsid w:val="006B700E"/>
    <w:rsid w:val="006F0AB1"/>
    <w:rsid w:val="007435CD"/>
    <w:rsid w:val="0077038C"/>
    <w:rsid w:val="0078244F"/>
    <w:rsid w:val="007C1F53"/>
    <w:rsid w:val="008913B4"/>
    <w:rsid w:val="008D544B"/>
    <w:rsid w:val="009452EE"/>
    <w:rsid w:val="00951749"/>
    <w:rsid w:val="00966667"/>
    <w:rsid w:val="00967CA2"/>
    <w:rsid w:val="009A1764"/>
    <w:rsid w:val="009E7E92"/>
    <w:rsid w:val="00A066D3"/>
    <w:rsid w:val="00A2161F"/>
    <w:rsid w:val="00A42AF4"/>
    <w:rsid w:val="00A81A30"/>
    <w:rsid w:val="00AE733A"/>
    <w:rsid w:val="00B02F7C"/>
    <w:rsid w:val="00B400B7"/>
    <w:rsid w:val="00B44AF8"/>
    <w:rsid w:val="00B52837"/>
    <w:rsid w:val="00B53A8F"/>
    <w:rsid w:val="00BB1457"/>
    <w:rsid w:val="00C11612"/>
    <w:rsid w:val="00C42215"/>
    <w:rsid w:val="00C517CD"/>
    <w:rsid w:val="00CC0511"/>
    <w:rsid w:val="00CC5E87"/>
    <w:rsid w:val="00D025F0"/>
    <w:rsid w:val="00D351C7"/>
    <w:rsid w:val="00D41462"/>
    <w:rsid w:val="00D4334B"/>
    <w:rsid w:val="00D61599"/>
    <w:rsid w:val="00EC5971"/>
    <w:rsid w:val="00ED4891"/>
    <w:rsid w:val="00F37447"/>
    <w:rsid w:val="00F656B6"/>
    <w:rsid w:val="00F977F4"/>
    <w:rsid w:val="00FF29E7"/>
    <w:rsid w:val="00FF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76CF9"/>
  <w15:docId w15:val="{A1EF08E6-5E66-4F84-B358-8D0E51D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F7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02F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02F7C"/>
    <w:rPr>
      <w:rFonts w:ascii="Arial" w:eastAsia="Times New Roman" w:hAnsi="Arial" w:cs="Times New Roman"/>
      <w:b/>
      <w:sz w:val="36"/>
      <w:szCs w:val="20"/>
    </w:rPr>
  </w:style>
  <w:style w:type="paragraph" w:styleId="Encabezado">
    <w:name w:val="header"/>
    <w:basedOn w:val="Normal"/>
    <w:link w:val="EncabezadoCar"/>
    <w:rsid w:val="00B02F7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02F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B02F7C"/>
    <w:pPr>
      <w:keepLines/>
      <w:spacing w:after="120"/>
    </w:pPr>
  </w:style>
  <w:style w:type="character" w:styleId="Hipervnculo">
    <w:name w:val="Hyperlink"/>
    <w:basedOn w:val="Fuentedeprrafopredeter"/>
    <w:rsid w:val="00B02F7C"/>
    <w:rPr>
      <w:color w:val="0000FF"/>
      <w:u w:val="single"/>
    </w:rPr>
  </w:style>
  <w:style w:type="paragraph" w:customStyle="1" w:styleId="EncabezadoTitulos">
    <w:name w:val="EncabezadoTitulos"/>
    <w:basedOn w:val="Encabezado"/>
    <w:rsid w:val="00B02F7C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F7C"/>
    <w:rPr>
      <w:rFonts w:ascii="Tahoma" w:eastAsia="Times New Roman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02F7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F7C"/>
    <w:rPr>
      <w:rFonts w:ascii="Times New Roman" w:eastAsia="Times New Roman" w:hAnsi="Times New Roman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E1E38"/>
    <w:rPr>
      <w:color w:val="808080"/>
    </w:rPr>
  </w:style>
  <w:style w:type="character" w:customStyle="1" w:styleId="Estilo1">
    <w:name w:val="Estilo1"/>
    <w:basedOn w:val="Fuentedeprrafopredeter"/>
    <w:uiPriority w:val="1"/>
    <w:rsid w:val="002E1E38"/>
    <w:rPr>
      <w:rFonts w:ascii="Calibri" w:hAnsi="Calibri"/>
      <w:sz w:val="22"/>
    </w:rPr>
  </w:style>
  <w:style w:type="character" w:customStyle="1" w:styleId="Estilo2">
    <w:name w:val="Estilo2"/>
    <w:basedOn w:val="Fuentedeprrafopredeter"/>
    <w:uiPriority w:val="1"/>
    <w:rsid w:val="00C11612"/>
    <w:rPr>
      <w:rFonts w:ascii="Calibri" w:hAnsi="Calibri"/>
      <w:sz w:val="22"/>
    </w:rPr>
  </w:style>
  <w:style w:type="character" w:customStyle="1" w:styleId="Estilo3">
    <w:name w:val="Estilo3"/>
    <w:basedOn w:val="Fuentedeprrafopredeter"/>
    <w:uiPriority w:val="1"/>
    <w:rsid w:val="00C11612"/>
    <w:rPr>
      <w:rFonts w:ascii="Calibri" w:hAnsi="Calibri"/>
      <w:sz w:val="22"/>
    </w:rPr>
  </w:style>
  <w:style w:type="character" w:customStyle="1" w:styleId="Estilo4">
    <w:name w:val="Estilo4"/>
    <w:basedOn w:val="Fuentedeprrafopredeter"/>
    <w:uiPriority w:val="1"/>
    <w:rsid w:val="00C11612"/>
    <w:rPr>
      <w:rFonts w:ascii="Calibri" w:hAnsi="Calibri"/>
      <w:sz w:val="22"/>
    </w:rPr>
  </w:style>
  <w:style w:type="paragraph" w:styleId="Prrafodelista">
    <w:name w:val="List Paragraph"/>
    <w:basedOn w:val="Normal"/>
    <w:uiPriority w:val="34"/>
    <w:qFormat/>
    <w:rsid w:val="00A2161F"/>
    <w:pPr>
      <w:widowControl/>
      <w:spacing w:after="200" w:line="276" w:lineRule="auto"/>
      <w:ind w:left="720"/>
      <w:contextualSpacing/>
    </w:pPr>
    <w:rPr>
      <w:rFonts w:ascii="Arial" w:eastAsia="Calibri" w:hAnsi="Arial"/>
      <w:sz w:val="24"/>
      <w:szCs w:val="22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Informe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F525E137334B70BB810F120E51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547F-68B9-44A0-A466-B850EAF8D9AF}"/>
      </w:docPartPr>
      <w:docPartBody>
        <w:p w:rsidR="00715BC5" w:rsidRDefault="00152C25">
          <w:pPr>
            <w:pStyle w:val="C9F525E137334B70BB810F120E518634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A2086CFFBA44A9B8C3C7DD0760FD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CD798-DC3B-4675-8D84-54AD372418B8}"/>
      </w:docPartPr>
      <w:docPartBody>
        <w:p w:rsidR="00715BC5" w:rsidRDefault="00152C25">
          <w:pPr>
            <w:pStyle w:val="FA2086CFFBA44A9B8C3C7DD0760FD81D"/>
          </w:pPr>
          <w:r w:rsidRPr="00D61599">
            <w:rPr>
              <w:rStyle w:val="Textodelmarcadordeposicin"/>
              <w:rFonts w:eastAsiaTheme="minorHAnsi"/>
              <w:sz w:val="20"/>
            </w:rPr>
            <w:t>Haga clic aquí para escribir una fecha.</w:t>
          </w:r>
        </w:p>
      </w:docPartBody>
    </w:docPart>
    <w:docPart>
      <w:docPartPr>
        <w:name w:val="5888C6AA885E41A4AFAAD3CAA943D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15267-58CA-4A91-979A-D1E9091DC524}"/>
      </w:docPartPr>
      <w:docPartBody>
        <w:p w:rsidR="00715BC5" w:rsidRDefault="00152C25">
          <w:pPr>
            <w:pStyle w:val="5888C6AA885E41A4AFAAD3CAA943D0DC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3CCC2923F454E0BBE546C3CEDF75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6D77-61B4-4CBC-8285-9B13BB2113F7}"/>
      </w:docPartPr>
      <w:docPartBody>
        <w:p w:rsidR="00715BC5" w:rsidRDefault="00152C25">
          <w:pPr>
            <w:pStyle w:val="33CCC2923F454E0BBE546C3CEDF7538B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0054BE23159D45F3AF3811B8A178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15FDD-FBD5-4515-BBE2-6AB0B6F689F4}"/>
      </w:docPartPr>
      <w:docPartBody>
        <w:p w:rsidR="00715BC5" w:rsidRDefault="00152C25">
          <w:pPr>
            <w:pStyle w:val="0054BE23159D45F3AF3811B8A178DE77"/>
          </w:pPr>
          <w:r w:rsidRPr="00EF48AF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BA8"/>
    <w:rsid w:val="000C1BA8"/>
    <w:rsid w:val="001218D2"/>
    <w:rsid w:val="00152C25"/>
    <w:rsid w:val="001A5021"/>
    <w:rsid w:val="001A7945"/>
    <w:rsid w:val="002B3A85"/>
    <w:rsid w:val="003B0F7B"/>
    <w:rsid w:val="004307CC"/>
    <w:rsid w:val="004C7D72"/>
    <w:rsid w:val="00715BC5"/>
    <w:rsid w:val="007C1F53"/>
    <w:rsid w:val="00835FB5"/>
    <w:rsid w:val="00971F01"/>
    <w:rsid w:val="00B53A8F"/>
    <w:rsid w:val="00B91418"/>
    <w:rsid w:val="00BB1457"/>
    <w:rsid w:val="00CC0511"/>
    <w:rsid w:val="00E70B36"/>
    <w:rsid w:val="00F838F3"/>
    <w:rsid w:val="00FD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0B36"/>
    <w:rPr>
      <w:color w:val="808080"/>
    </w:rPr>
  </w:style>
  <w:style w:type="paragraph" w:customStyle="1" w:styleId="C9F525E137334B70BB810F120E518634">
    <w:name w:val="C9F525E137334B70BB810F120E518634"/>
  </w:style>
  <w:style w:type="paragraph" w:customStyle="1" w:styleId="FA2086CFFBA44A9B8C3C7DD0760FD81D">
    <w:name w:val="FA2086CFFBA44A9B8C3C7DD0760FD81D"/>
  </w:style>
  <w:style w:type="paragraph" w:customStyle="1" w:styleId="5888C6AA885E41A4AFAAD3CAA943D0DC">
    <w:name w:val="5888C6AA885E41A4AFAAD3CAA943D0DC"/>
  </w:style>
  <w:style w:type="paragraph" w:customStyle="1" w:styleId="33CCC2923F454E0BBE546C3CEDF7538B">
    <w:name w:val="33CCC2923F454E0BBE546C3CEDF7538B"/>
  </w:style>
  <w:style w:type="paragraph" w:customStyle="1" w:styleId="0054BE23159D45F3AF3811B8A178DE77">
    <w:name w:val="0054BE23159D45F3AF3811B8A178DE77"/>
  </w:style>
  <w:style w:type="paragraph" w:customStyle="1" w:styleId="6341E7FCF0C742A6B922931724258D80">
    <w:name w:val="6341E7FCF0C742A6B922931724258D80"/>
    <w:rsid w:val="00E70B36"/>
    <w:pPr>
      <w:spacing w:after="160" w:line="259" w:lineRule="auto"/>
    </w:pPr>
    <w:rPr>
      <w:kern w:val="2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Informe_de_Avance.dotx</Template>
  <TotalTime>212</TotalTime>
  <Pages>7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UNGS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Flavio Martin Ybarra Ybarra</cp:lastModifiedBy>
  <cp:revision>17</cp:revision>
  <cp:lastPrinted>2015-08-13T16:22:00Z</cp:lastPrinted>
  <dcterms:created xsi:type="dcterms:W3CDTF">2024-05-07T20:04:00Z</dcterms:created>
  <dcterms:modified xsi:type="dcterms:W3CDTF">2024-06-17T21:57:00Z</dcterms:modified>
</cp:coreProperties>
</file>